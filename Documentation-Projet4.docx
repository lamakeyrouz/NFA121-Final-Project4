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D8282" w14:textId="06E027F8" w:rsidR="00C6554A" w:rsidRPr="00064974" w:rsidRDefault="00C6554A" w:rsidP="00165F93">
      <w:pPr>
        <w:pStyle w:val="Photo"/>
        <w:rPr>
          <w:rFonts w:ascii="Constantia" w:hAnsi="Constantia"/>
        </w:rPr>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3F849369" w14:textId="77777777" w:rsidR="00C6554A" w:rsidRPr="00064974" w:rsidRDefault="00413860" w:rsidP="00165F93">
      <w:pPr>
        <w:pStyle w:val="Title"/>
        <w:rPr>
          <w:rFonts w:ascii="Constantia" w:hAnsi="Constantia"/>
          <w:sz w:val="96"/>
          <w:szCs w:val="28"/>
        </w:rPr>
      </w:pPr>
      <w:r w:rsidRPr="00064974">
        <w:rPr>
          <w:rFonts w:ascii="Constantia" w:hAnsi="Constantia"/>
          <w:sz w:val="96"/>
          <w:szCs w:val="28"/>
        </w:rPr>
        <w:t>Documentation</w:t>
      </w:r>
    </w:p>
    <w:p w14:paraId="5C180958" w14:textId="77777777" w:rsidR="00C6554A" w:rsidRPr="00064974" w:rsidRDefault="00413860" w:rsidP="00165F93">
      <w:pPr>
        <w:pStyle w:val="Subtitle"/>
        <w:spacing w:line="240" w:lineRule="auto"/>
        <w:rPr>
          <w:rFonts w:ascii="Constantia" w:hAnsi="Constantia"/>
          <w:sz w:val="32"/>
          <w:szCs w:val="28"/>
        </w:rPr>
      </w:pPr>
      <w:r w:rsidRPr="00064974">
        <w:rPr>
          <w:rFonts w:ascii="Constantia" w:hAnsi="Constantia"/>
          <w:sz w:val="32"/>
          <w:szCs w:val="28"/>
        </w:rPr>
        <w:t xml:space="preserve">pROJET 4 </w:t>
      </w:r>
    </w:p>
    <w:p w14:paraId="212B6BE2" w14:textId="77777777" w:rsidR="00C6554A" w:rsidRPr="00064974" w:rsidRDefault="00413860" w:rsidP="00165F93">
      <w:pPr>
        <w:pStyle w:val="ContactInfo"/>
        <w:spacing w:line="240" w:lineRule="auto"/>
        <w:rPr>
          <w:rFonts w:ascii="Constantia" w:hAnsi="Constantia"/>
        </w:rPr>
      </w:pPr>
      <w:r w:rsidRPr="00064974">
        <w:rPr>
          <w:rFonts w:ascii="Constantia" w:hAnsi="Constantia"/>
          <w:sz w:val="28"/>
          <w:szCs w:val="28"/>
        </w:rPr>
        <w:t>Pierre Abi Chedid – Lama Keyrouz</w:t>
      </w:r>
      <w:r w:rsidR="00C6554A" w:rsidRPr="00064974">
        <w:rPr>
          <w:rFonts w:ascii="Constantia" w:hAnsi="Constantia"/>
          <w:sz w:val="28"/>
          <w:szCs w:val="28"/>
        </w:rPr>
        <w:t xml:space="preserve"> | </w:t>
      </w:r>
      <w:r w:rsidRPr="00064974">
        <w:rPr>
          <w:rFonts w:ascii="Constantia" w:hAnsi="Constantia"/>
          <w:sz w:val="28"/>
          <w:szCs w:val="28"/>
        </w:rPr>
        <w:t>NFP121</w:t>
      </w:r>
      <w:r w:rsidR="00C6554A" w:rsidRPr="00064974">
        <w:rPr>
          <w:rFonts w:ascii="Constantia" w:hAnsi="Constantia"/>
          <w:sz w:val="28"/>
          <w:szCs w:val="28"/>
        </w:rPr>
        <w:t xml:space="preserve"> | </w:t>
      </w:r>
      <w:r w:rsidRPr="00064974">
        <w:rPr>
          <w:rFonts w:ascii="Constantia" w:hAnsi="Constantia"/>
          <w:sz w:val="28"/>
          <w:szCs w:val="28"/>
        </w:rPr>
        <w:t>8-16-2021</w:t>
      </w:r>
      <w:r w:rsidR="00C6554A" w:rsidRPr="00064974">
        <w:rPr>
          <w:rFonts w:ascii="Constantia" w:hAnsi="Constantia"/>
        </w:rPr>
        <w:br w:type="page"/>
      </w:r>
    </w:p>
    <w:p w14:paraId="19D67AB2" w14:textId="77777777" w:rsidR="00C6554A" w:rsidRPr="00064974" w:rsidRDefault="009167FE" w:rsidP="00165F93">
      <w:pPr>
        <w:pStyle w:val="Heading1"/>
        <w:spacing w:line="240" w:lineRule="auto"/>
        <w:rPr>
          <w:rFonts w:ascii="Constantia" w:hAnsi="Constantia"/>
        </w:rPr>
      </w:pPr>
      <w:r w:rsidRPr="00064974">
        <w:rPr>
          <w:rFonts w:ascii="Constantia" w:hAnsi="Constantia"/>
        </w:rPr>
        <w:lastRenderedPageBreak/>
        <w:t>Comment présenté le projet ?</w:t>
      </w:r>
    </w:p>
    <w:p w14:paraId="542DBDFA" w14:textId="77777777" w:rsidR="00C6554A" w:rsidRPr="00064974" w:rsidRDefault="00413860" w:rsidP="00165F93">
      <w:pPr>
        <w:spacing w:line="240" w:lineRule="auto"/>
        <w:rPr>
          <w:rFonts w:ascii="Constantia" w:hAnsi="Constantia"/>
          <w:lang w:bidi="ar-LB"/>
        </w:rPr>
      </w:pPr>
      <w:r w:rsidRPr="00064974">
        <w:rPr>
          <w:rFonts w:ascii="Constantia" w:hAnsi="Constantia"/>
        </w:rPr>
        <w:t>Après avoir choisi notre projet, nous avons décidé de repartir les taches d’une façon équitable</w:t>
      </w:r>
      <w:r w:rsidR="009167FE" w:rsidRPr="00064974">
        <w:rPr>
          <w:rFonts w:ascii="Constantia" w:hAnsi="Constantia"/>
        </w:rPr>
        <w:t xml:space="preserve"> et juste</w:t>
      </w:r>
      <w:r w:rsidRPr="00064974">
        <w:rPr>
          <w:rFonts w:ascii="Constantia" w:hAnsi="Constantia"/>
        </w:rPr>
        <w:t xml:space="preserve">, dans le but de pouvoir travailler ensemble de manière </w:t>
      </w:r>
      <w:r w:rsidR="009167FE" w:rsidRPr="00064974">
        <w:rPr>
          <w:rFonts w:ascii="Constantia" w:hAnsi="Constantia"/>
        </w:rPr>
        <w:t>cohérente</w:t>
      </w:r>
      <w:r w:rsidRPr="00064974">
        <w:rPr>
          <w:rFonts w:ascii="Constantia" w:hAnsi="Constantia"/>
        </w:rPr>
        <w:t>. Pour cela, il nous semblait évident que notre projet prenne la forme d’une application web. Grace à ce choix, nous aurons l’opportunité</w:t>
      </w:r>
      <w:r w:rsidRPr="00064974">
        <w:rPr>
          <w:rFonts w:ascii="Constantia" w:hAnsi="Constantia"/>
          <w:lang w:bidi="ar-LB"/>
        </w:rPr>
        <w:t xml:space="preserve"> </w:t>
      </w:r>
      <w:r w:rsidR="009167FE" w:rsidRPr="00064974">
        <w:rPr>
          <w:rFonts w:ascii="Constantia" w:hAnsi="Constantia"/>
          <w:lang w:bidi="ar-LB"/>
        </w:rPr>
        <w:t xml:space="preserve">de vous présenter tout au long de cette documentation et dans notre présentation finale : </w:t>
      </w:r>
    </w:p>
    <w:p w14:paraId="79DE0C50" w14:textId="77777777" w:rsidR="00C6554A" w:rsidRPr="00064974" w:rsidRDefault="009167FE" w:rsidP="00165F93">
      <w:pPr>
        <w:pStyle w:val="ListBullet"/>
        <w:numPr>
          <w:ilvl w:val="0"/>
          <w:numId w:val="1"/>
        </w:numPr>
        <w:spacing w:line="240" w:lineRule="auto"/>
        <w:rPr>
          <w:rFonts w:ascii="Constantia" w:hAnsi="Constantia"/>
        </w:rPr>
      </w:pPr>
      <w:r w:rsidRPr="00064974">
        <w:rPr>
          <w:rFonts w:ascii="Constantia" w:hAnsi="Constantia"/>
          <w:lang w:bidi="ar-LB"/>
        </w:rPr>
        <w:t>Plusieurs patrons de conception</w:t>
      </w:r>
    </w:p>
    <w:p w14:paraId="568B59DD" w14:textId="77777777" w:rsidR="009167FE" w:rsidRPr="00064974" w:rsidRDefault="009167FE" w:rsidP="00165F93">
      <w:pPr>
        <w:pStyle w:val="ListBullet"/>
        <w:numPr>
          <w:ilvl w:val="0"/>
          <w:numId w:val="1"/>
        </w:numPr>
        <w:spacing w:line="240" w:lineRule="auto"/>
        <w:rPr>
          <w:rFonts w:ascii="Constantia" w:hAnsi="Constantia"/>
        </w:rPr>
      </w:pPr>
      <w:r w:rsidRPr="00064974">
        <w:rPr>
          <w:rFonts w:ascii="Constantia" w:hAnsi="Constantia"/>
          <w:lang w:bidi="ar-LB"/>
        </w:rPr>
        <w:t>Une interface interactive</w:t>
      </w:r>
    </w:p>
    <w:p w14:paraId="3B03566A" w14:textId="77F2AF54" w:rsidR="009167FE" w:rsidRPr="00064974" w:rsidRDefault="009167FE" w:rsidP="00165F93">
      <w:pPr>
        <w:pStyle w:val="ListBullet"/>
        <w:numPr>
          <w:ilvl w:val="0"/>
          <w:numId w:val="1"/>
        </w:numPr>
        <w:spacing w:line="240" w:lineRule="auto"/>
        <w:rPr>
          <w:rFonts w:ascii="Constantia" w:hAnsi="Constantia"/>
        </w:rPr>
      </w:pPr>
      <w:r w:rsidRPr="00064974">
        <w:rPr>
          <w:rFonts w:ascii="Constantia" w:hAnsi="Constantia"/>
          <w:lang w:bidi="ar-LB"/>
        </w:rPr>
        <w:t xml:space="preserve">La manipulation des données à travers une base de </w:t>
      </w:r>
      <w:r w:rsidR="000E3605" w:rsidRPr="00064974">
        <w:rPr>
          <w:rFonts w:ascii="Constantia" w:hAnsi="Constantia"/>
          <w:lang w:bidi="ar-LB"/>
        </w:rPr>
        <w:t>données</w:t>
      </w:r>
      <w:r w:rsidRPr="00064974">
        <w:rPr>
          <w:rFonts w:ascii="Constantia" w:hAnsi="Constantia"/>
          <w:lang w:bidi="ar-LB"/>
        </w:rPr>
        <w:t xml:space="preserve"> et d’une logique implémentée dans le code coté serveur.</w:t>
      </w:r>
    </w:p>
    <w:p w14:paraId="0A170644" w14:textId="77777777" w:rsidR="00C6554A" w:rsidRPr="00064974" w:rsidRDefault="009167FE" w:rsidP="00165F93">
      <w:pPr>
        <w:pStyle w:val="Heading2"/>
        <w:spacing w:line="240" w:lineRule="auto"/>
        <w:rPr>
          <w:rFonts w:ascii="Constantia" w:hAnsi="Constantia"/>
        </w:rPr>
      </w:pPr>
      <w:r w:rsidRPr="00064974">
        <w:rPr>
          <w:rFonts w:ascii="Constantia" w:hAnsi="Constantia"/>
        </w:rPr>
        <w:t>DISTRIBUTION DES TACHES</w:t>
      </w:r>
    </w:p>
    <w:p w14:paraId="3BD5965E" w14:textId="71807A15" w:rsidR="009167FE" w:rsidRPr="00064974" w:rsidRDefault="009167FE" w:rsidP="00165F93">
      <w:pPr>
        <w:pStyle w:val="ListParagraph"/>
        <w:numPr>
          <w:ilvl w:val="0"/>
          <w:numId w:val="16"/>
        </w:numPr>
        <w:spacing w:line="240" w:lineRule="auto"/>
        <w:rPr>
          <w:rFonts w:ascii="Constantia" w:hAnsi="Constantia"/>
        </w:rPr>
      </w:pPr>
      <w:r w:rsidRPr="00064974">
        <w:rPr>
          <w:rFonts w:ascii="Constantia" w:hAnsi="Constantia"/>
        </w:rPr>
        <w:t xml:space="preserve">Lama </w:t>
      </w:r>
      <w:r w:rsidR="000E3605" w:rsidRPr="00064974">
        <w:rPr>
          <w:rFonts w:ascii="Constantia" w:hAnsi="Constantia"/>
        </w:rPr>
        <w:t>Keyrouz :</w:t>
      </w:r>
      <w:r w:rsidR="00617636" w:rsidRPr="00064974">
        <w:rPr>
          <w:rFonts w:ascii="Constantia" w:hAnsi="Constantia"/>
        </w:rPr>
        <w:t xml:space="preserve"> Front-End. Cela implique le travail sur l’interface et </w:t>
      </w:r>
      <w:r w:rsidR="000E3605" w:rsidRPr="00064974">
        <w:rPr>
          <w:rFonts w:ascii="Constantia" w:hAnsi="Constantia"/>
        </w:rPr>
        <w:t>les diverses options</w:t>
      </w:r>
      <w:r w:rsidR="00617636" w:rsidRPr="00064974">
        <w:rPr>
          <w:rFonts w:ascii="Constantia" w:hAnsi="Constantia"/>
        </w:rPr>
        <w:t xml:space="preserve"> offert</w:t>
      </w:r>
      <w:r w:rsidR="00A54A2D" w:rsidRPr="00064974">
        <w:rPr>
          <w:rFonts w:ascii="Constantia" w:hAnsi="Constantia"/>
        </w:rPr>
        <w:t>e</w:t>
      </w:r>
      <w:r w:rsidR="00617636" w:rsidRPr="00064974">
        <w:rPr>
          <w:rFonts w:ascii="Constantia" w:hAnsi="Constantia"/>
        </w:rPr>
        <w:t xml:space="preserve"> à l’utilisateur à travers l’application</w:t>
      </w:r>
      <w:r w:rsidR="00A54A2D" w:rsidRPr="00064974">
        <w:rPr>
          <w:rFonts w:ascii="Constantia" w:hAnsi="Constantia"/>
        </w:rPr>
        <w:t xml:space="preserve"> pour que notre client ait </w:t>
      </w:r>
      <w:r w:rsidR="009A50B7" w:rsidRPr="00064974">
        <w:rPr>
          <w:rFonts w:ascii="Constantia" w:hAnsi="Constantia"/>
        </w:rPr>
        <w:t>une expérience id</w:t>
      </w:r>
      <w:r w:rsidR="009A50B7" w:rsidRPr="00064974">
        <w:rPr>
          <w:rFonts w:ascii="Constantia" w:hAnsi="Constantia"/>
          <w:lang w:eastAsia="ja-JP"/>
        </w:rPr>
        <w:t>éale</w:t>
      </w:r>
      <w:r w:rsidR="00A54A2D" w:rsidRPr="00064974">
        <w:rPr>
          <w:rFonts w:ascii="Constantia" w:hAnsi="Constantia"/>
          <w:lang w:eastAsia="ja-JP"/>
        </w:rPr>
        <w:t xml:space="preserve"> lors de sa visite sur notre application web.</w:t>
      </w:r>
    </w:p>
    <w:p w14:paraId="38DB8B9A" w14:textId="77777777" w:rsidR="00165F93" w:rsidRPr="00064974" w:rsidRDefault="00165F93" w:rsidP="00165F93">
      <w:pPr>
        <w:pStyle w:val="ListParagraph"/>
        <w:spacing w:line="240" w:lineRule="auto"/>
        <w:rPr>
          <w:rFonts w:ascii="Constantia" w:hAnsi="Constantia"/>
        </w:rPr>
      </w:pPr>
    </w:p>
    <w:p w14:paraId="0BF67795" w14:textId="667C03A7" w:rsidR="00A54A2D" w:rsidRPr="00064974" w:rsidRDefault="009167FE" w:rsidP="00165F93">
      <w:pPr>
        <w:pStyle w:val="ListParagraph"/>
        <w:numPr>
          <w:ilvl w:val="0"/>
          <w:numId w:val="16"/>
        </w:numPr>
        <w:spacing w:line="240" w:lineRule="auto"/>
        <w:rPr>
          <w:rFonts w:ascii="Constantia" w:hAnsi="Constantia"/>
        </w:rPr>
      </w:pPr>
      <w:r w:rsidRPr="00064974">
        <w:rPr>
          <w:rFonts w:ascii="Constantia" w:hAnsi="Constantia"/>
        </w:rPr>
        <w:t xml:space="preserve">Pierre Abi </w:t>
      </w:r>
      <w:r w:rsidR="000E3605" w:rsidRPr="00064974">
        <w:rPr>
          <w:rFonts w:ascii="Constantia" w:hAnsi="Constantia"/>
        </w:rPr>
        <w:t>Chedid :</w:t>
      </w:r>
      <w:r w:rsidR="00617636" w:rsidRPr="00064974">
        <w:rPr>
          <w:rFonts w:ascii="Constantia" w:hAnsi="Constantia"/>
        </w:rPr>
        <w:t xml:space="preserve"> Back-End. Cela implique le travail sur la manipulation des données, la logique derrière les diverses fonctionnalités offertes</w:t>
      </w:r>
      <w:r w:rsidR="00617636" w:rsidRPr="00064974">
        <w:rPr>
          <w:rFonts w:ascii="Constantia" w:eastAsiaTheme="minorHAnsi" w:hAnsi="Constantia"/>
          <w:lang w:eastAsia="ja-JP"/>
        </w:rPr>
        <w:t xml:space="preserve"> par le site, et les restrictions de certaines possibilités données à l’utilisateur.</w:t>
      </w:r>
    </w:p>
    <w:p w14:paraId="09564408" w14:textId="77777777" w:rsidR="00A54A2D" w:rsidRPr="00064974" w:rsidRDefault="00A54A2D" w:rsidP="00165F93">
      <w:pPr>
        <w:pStyle w:val="ListParagraph"/>
        <w:spacing w:line="240" w:lineRule="auto"/>
        <w:rPr>
          <w:rFonts w:ascii="Constantia" w:hAnsi="Constantia"/>
        </w:rPr>
      </w:pPr>
    </w:p>
    <w:p w14:paraId="4D7CA386" w14:textId="77777777" w:rsidR="00A54A2D" w:rsidRPr="00064974" w:rsidRDefault="00A54A2D" w:rsidP="00165F93">
      <w:pPr>
        <w:pStyle w:val="Heading2"/>
        <w:spacing w:line="240" w:lineRule="auto"/>
        <w:rPr>
          <w:rFonts w:ascii="Constantia" w:hAnsi="Constantia"/>
        </w:rPr>
      </w:pPr>
      <w:r w:rsidRPr="00064974">
        <w:rPr>
          <w:rFonts w:ascii="Constantia" w:hAnsi="Constantia"/>
        </w:rPr>
        <w:t>Languages and frameworks</w:t>
      </w:r>
    </w:p>
    <w:p w14:paraId="419A237F" w14:textId="77777777" w:rsidR="00A54A2D" w:rsidRPr="00064974" w:rsidRDefault="00A54A2D" w:rsidP="00165F93">
      <w:pPr>
        <w:spacing w:line="240" w:lineRule="auto"/>
        <w:rPr>
          <w:rFonts w:ascii="Constantia" w:hAnsi="Constantia"/>
        </w:rPr>
      </w:pPr>
      <w:r w:rsidRPr="00064974">
        <w:rPr>
          <w:rFonts w:ascii="Constantia" w:hAnsi="Constantia"/>
        </w:rPr>
        <w:t xml:space="preserve">Que ce soit pour leur compatibilité, leur popularité, ou </w:t>
      </w:r>
      <w:r w:rsidR="009A50B7" w:rsidRPr="00064974">
        <w:rPr>
          <w:rFonts w:ascii="Constantia" w:hAnsi="Constantia"/>
        </w:rPr>
        <w:t>leur</w:t>
      </w:r>
      <w:r w:rsidRPr="00064974">
        <w:rPr>
          <w:rFonts w:ascii="Constantia" w:hAnsi="Constantia"/>
        </w:rPr>
        <w:t xml:space="preserve"> structure</w:t>
      </w:r>
      <w:r w:rsidR="009A50B7" w:rsidRPr="00064974">
        <w:rPr>
          <w:rFonts w:ascii="Constantia" w:hAnsi="Constantia"/>
        </w:rPr>
        <w:t xml:space="preserve"> moderne</w:t>
      </w:r>
      <w:r w:rsidRPr="00064974">
        <w:rPr>
          <w:rFonts w:ascii="Constantia" w:hAnsi="Constantia"/>
        </w:rPr>
        <w:t xml:space="preserve"> qui </w:t>
      </w:r>
      <w:r w:rsidR="009A50B7" w:rsidRPr="00064974">
        <w:rPr>
          <w:rFonts w:ascii="Constantia" w:hAnsi="Constantia"/>
        </w:rPr>
        <w:t>permet l’implémentation</w:t>
      </w:r>
      <w:r w:rsidRPr="00064974">
        <w:rPr>
          <w:rFonts w:ascii="Constantia" w:hAnsi="Constantia"/>
        </w:rPr>
        <w:t xml:space="preserve"> de plusieurs patrons de conception, il nous semblait évident d’utiliser :</w:t>
      </w:r>
    </w:p>
    <w:p w14:paraId="1B5D0841" w14:textId="5E24BC3B" w:rsidR="00A54A2D" w:rsidRPr="00064974" w:rsidRDefault="00165F93" w:rsidP="00165F93">
      <w:pPr>
        <w:pStyle w:val="ListParagraph"/>
        <w:numPr>
          <w:ilvl w:val="0"/>
          <w:numId w:val="16"/>
        </w:numPr>
        <w:spacing w:line="240" w:lineRule="auto"/>
        <w:rPr>
          <w:rFonts w:ascii="Constantia" w:hAnsi="Constantia"/>
        </w:rPr>
      </w:pPr>
      <w:r w:rsidRPr="00064974">
        <w:rPr>
          <w:rFonts w:ascii="Constantia" w:hAnsi="Constantia"/>
        </w:rPr>
        <w:t>JavaScript</w:t>
      </w:r>
      <w:r w:rsidR="009A50B7" w:rsidRPr="00064974">
        <w:rPr>
          <w:rFonts w:ascii="Constantia" w:hAnsi="Constantia"/>
        </w:rPr>
        <w:t xml:space="preserve"> pour notre front-end.</w:t>
      </w:r>
    </w:p>
    <w:p w14:paraId="473798E3" w14:textId="77777777" w:rsidR="00165F93" w:rsidRPr="00064974" w:rsidRDefault="00165F93" w:rsidP="00165F93">
      <w:pPr>
        <w:pStyle w:val="ListParagraph"/>
        <w:spacing w:line="240" w:lineRule="auto"/>
        <w:rPr>
          <w:rFonts w:ascii="Constantia" w:hAnsi="Constantia"/>
        </w:rPr>
      </w:pPr>
    </w:p>
    <w:p w14:paraId="5B1269B9" w14:textId="2070FA08" w:rsidR="00A54A2D" w:rsidRPr="00064974" w:rsidRDefault="009A50B7" w:rsidP="00165F93">
      <w:pPr>
        <w:pStyle w:val="ListParagraph"/>
        <w:numPr>
          <w:ilvl w:val="0"/>
          <w:numId w:val="16"/>
        </w:numPr>
        <w:spacing w:line="240" w:lineRule="auto"/>
        <w:rPr>
          <w:rFonts w:ascii="Constantia" w:hAnsi="Constantia"/>
        </w:rPr>
      </w:pPr>
      <w:r w:rsidRPr="00064974">
        <w:rPr>
          <w:rFonts w:ascii="Constantia" w:eastAsiaTheme="minorHAnsi" w:hAnsi="Constantia"/>
          <w:lang w:eastAsia="ja-JP"/>
        </w:rPr>
        <w:t>Node</w:t>
      </w:r>
      <w:r w:rsidR="00064974">
        <w:rPr>
          <w:rFonts w:ascii="Constantia" w:eastAsiaTheme="minorHAnsi" w:hAnsi="Constantia"/>
          <w:lang w:eastAsia="ja-JP"/>
        </w:rPr>
        <w:t>J</w:t>
      </w:r>
      <w:r w:rsidRPr="00064974">
        <w:rPr>
          <w:rFonts w:ascii="Constantia" w:eastAsiaTheme="minorHAnsi" w:hAnsi="Constantia"/>
          <w:lang w:eastAsia="ja-JP"/>
        </w:rPr>
        <w:t>s pour notre back-end (utilisant le modèle REST pour les APIs)</w:t>
      </w:r>
    </w:p>
    <w:p w14:paraId="6C6EBC51" w14:textId="77777777" w:rsidR="00A54A2D" w:rsidRPr="00064974" w:rsidRDefault="00A54A2D" w:rsidP="00165F93">
      <w:pPr>
        <w:pStyle w:val="ListParagraph"/>
        <w:spacing w:line="240" w:lineRule="auto"/>
        <w:rPr>
          <w:rFonts w:ascii="Constantia" w:hAnsi="Constantia"/>
          <w:rtl/>
          <w:lang w:bidi="ar-LB"/>
        </w:rPr>
      </w:pPr>
    </w:p>
    <w:p w14:paraId="6F3B4EA8" w14:textId="77777777" w:rsidR="00DC0010" w:rsidRPr="00064974" w:rsidRDefault="00DC0010" w:rsidP="00165F93">
      <w:pPr>
        <w:spacing w:line="240" w:lineRule="auto"/>
        <w:rPr>
          <w:rFonts w:ascii="Constantia" w:hAnsi="Constantia"/>
        </w:rPr>
      </w:pPr>
    </w:p>
    <w:p w14:paraId="51457E23" w14:textId="77777777" w:rsidR="00DC0010" w:rsidRPr="00064974" w:rsidRDefault="00DC0010" w:rsidP="00165F93">
      <w:pPr>
        <w:spacing w:line="240" w:lineRule="auto"/>
        <w:rPr>
          <w:rFonts w:ascii="Constantia" w:hAnsi="Constantia"/>
        </w:rPr>
      </w:pPr>
    </w:p>
    <w:p w14:paraId="7204EF56" w14:textId="77777777" w:rsidR="00DC0010" w:rsidRPr="00064974" w:rsidRDefault="00DC0010" w:rsidP="00165F93">
      <w:pPr>
        <w:spacing w:line="240" w:lineRule="auto"/>
        <w:rPr>
          <w:rFonts w:ascii="Constantia" w:hAnsi="Constantia"/>
        </w:rPr>
      </w:pPr>
    </w:p>
    <w:p w14:paraId="425EA24A" w14:textId="77777777" w:rsidR="00DC0010" w:rsidRPr="00064974" w:rsidRDefault="00DC0010" w:rsidP="00165F93">
      <w:pPr>
        <w:spacing w:line="240" w:lineRule="auto"/>
        <w:rPr>
          <w:rFonts w:ascii="Constantia" w:hAnsi="Constantia"/>
        </w:rPr>
      </w:pPr>
    </w:p>
    <w:p w14:paraId="7578B3AA" w14:textId="77777777" w:rsidR="00165F93" w:rsidRPr="00064974" w:rsidRDefault="00165F93" w:rsidP="00165F93">
      <w:pPr>
        <w:pStyle w:val="Heading1"/>
        <w:spacing w:line="240" w:lineRule="auto"/>
        <w:rPr>
          <w:rFonts w:ascii="Constantia" w:hAnsi="Constantia"/>
        </w:rPr>
      </w:pPr>
    </w:p>
    <w:p w14:paraId="0F94F727" w14:textId="77777777" w:rsidR="00165F93" w:rsidRPr="00064974" w:rsidRDefault="00165F93" w:rsidP="00165F93">
      <w:pPr>
        <w:pStyle w:val="Heading1"/>
        <w:spacing w:line="240" w:lineRule="auto"/>
        <w:rPr>
          <w:rFonts w:ascii="Constantia" w:hAnsi="Constantia"/>
        </w:rPr>
      </w:pPr>
    </w:p>
    <w:p w14:paraId="4384C806" w14:textId="329169CF" w:rsidR="009A50B7" w:rsidRPr="00064974" w:rsidRDefault="009A50B7" w:rsidP="00165F93">
      <w:pPr>
        <w:pStyle w:val="Heading1"/>
        <w:spacing w:line="240" w:lineRule="auto"/>
        <w:rPr>
          <w:rFonts w:ascii="Constantia" w:hAnsi="Constantia"/>
        </w:rPr>
      </w:pPr>
      <w:r w:rsidRPr="00064974">
        <w:rPr>
          <w:rFonts w:ascii="Constantia" w:hAnsi="Constantia"/>
        </w:rPr>
        <w:t>Analyse</w:t>
      </w:r>
    </w:p>
    <w:p w14:paraId="57FA7189" w14:textId="77777777" w:rsidR="003631D1" w:rsidRPr="00064974" w:rsidRDefault="003631D1" w:rsidP="00165F93">
      <w:pPr>
        <w:spacing w:line="240" w:lineRule="auto"/>
        <w:rPr>
          <w:rFonts w:ascii="Constantia" w:hAnsi="Constantia"/>
        </w:rPr>
      </w:pPr>
    </w:p>
    <w:p w14:paraId="3DE26910" w14:textId="77777777" w:rsidR="003631D1" w:rsidRPr="00064974" w:rsidRDefault="003631D1" w:rsidP="00165F93">
      <w:pPr>
        <w:spacing w:line="240" w:lineRule="auto"/>
        <w:rPr>
          <w:rFonts w:ascii="Constantia" w:hAnsi="Constantia"/>
        </w:rPr>
      </w:pPr>
      <w:r w:rsidRPr="00064974">
        <w:rPr>
          <w:rFonts w:ascii="Constantia" w:hAnsi="Constantia"/>
        </w:rPr>
        <w:t>Les 5 Ws :</w:t>
      </w:r>
    </w:p>
    <w:p w14:paraId="31E571EA" w14:textId="77777777" w:rsidR="003631D1" w:rsidRPr="00064974" w:rsidRDefault="003631D1" w:rsidP="00165F93">
      <w:pPr>
        <w:spacing w:line="240" w:lineRule="auto"/>
        <w:rPr>
          <w:rFonts w:ascii="Constantia" w:hAnsi="Constantia"/>
        </w:rPr>
      </w:pPr>
    </w:p>
    <w:p w14:paraId="4A4FF573" w14:textId="4EEA5991" w:rsidR="003631D1" w:rsidRPr="00064974" w:rsidRDefault="003631D1" w:rsidP="00165F93">
      <w:pPr>
        <w:spacing w:line="240" w:lineRule="auto"/>
        <w:rPr>
          <w:rFonts w:ascii="Constantia" w:hAnsi="Constantia"/>
        </w:rPr>
      </w:pPr>
      <w:r w:rsidRPr="00064974">
        <w:rPr>
          <w:rFonts w:ascii="Constantia" w:hAnsi="Constantia"/>
        </w:rPr>
        <w:t xml:space="preserve">What : </w:t>
      </w:r>
      <w:r w:rsidR="000E3605" w:rsidRPr="00064974">
        <w:rPr>
          <w:rFonts w:ascii="Constantia" w:hAnsi="Constantia" w:cs="AppleSystemUIFont"/>
        </w:rPr>
        <w:t>un site Web interactif utilisé pour aider à planifier et organiser les cours des utilisateurs tout en suggérant le plan optimal en forme de calendrier pour les données saisies avec les salles et les heures disponibles</w:t>
      </w:r>
    </w:p>
    <w:p w14:paraId="788815A4" w14:textId="77777777" w:rsidR="003631D1" w:rsidRPr="00064974" w:rsidRDefault="003631D1" w:rsidP="00165F93">
      <w:pPr>
        <w:spacing w:line="240" w:lineRule="auto"/>
        <w:rPr>
          <w:rFonts w:ascii="Constantia" w:hAnsi="Constantia"/>
        </w:rPr>
      </w:pPr>
    </w:p>
    <w:p w14:paraId="17B31EC1" w14:textId="22C1A9F5" w:rsidR="003631D1" w:rsidRPr="00064974" w:rsidRDefault="003631D1" w:rsidP="00165F93">
      <w:pPr>
        <w:spacing w:line="240" w:lineRule="auto"/>
        <w:rPr>
          <w:rFonts w:ascii="Constantia" w:hAnsi="Constantia"/>
        </w:rPr>
      </w:pPr>
      <w:r w:rsidRPr="00064974">
        <w:rPr>
          <w:rFonts w:ascii="Constantia" w:hAnsi="Constantia"/>
        </w:rPr>
        <w:t>Where :</w:t>
      </w:r>
      <w:r w:rsidR="00064974" w:rsidRPr="00064974">
        <w:rPr>
          <w:rFonts w:ascii="Constantia" w:hAnsi="Constantia"/>
        </w:rPr>
        <w:t xml:space="preserve"> </w:t>
      </w:r>
      <w:r w:rsidR="00064974">
        <w:rPr>
          <w:rFonts w:ascii="Constantia" w:hAnsi="Constantia"/>
        </w:rPr>
        <w:t xml:space="preserve">Un site web utilisant pour le </w:t>
      </w:r>
      <w:r w:rsidR="005F5D66">
        <w:rPr>
          <w:rFonts w:ascii="Constantia" w:hAnsi="Constantia"/>
        </w:rPr>
        <w:t>coté</w:t>
      </w:r>
      <w:r w:rsidR="00064974">
        <w:rPr>
          <w:rFonts w:ascii="Constantia" w:hAnsi="Constantia"/>
        </w:rPr>
        <w:t xml:space="preserve"> front-end le langage JavaScript et pour le </w:t>
      </w:r>
      <w:r w:rsidR="005F5D66">
        <w:rPr>
          <w:rFonts w:ascii="Constantia" w:hAnsi="Constantia"/>
        </w:rPr>
        <w:t>côté</w:t>
      </w:r>
      <w:r w:rsidR="00064974">
        <w:rPr>
          <w:rFonts w:ascii="Constantia" w:hAnsi="Constantia"/>
        </w:rPr>
        <w:t xml:space="preserve"> back-end le langage de NodeJs</w:t>
      </w:r>
    </w:p>
    <w:p w14:paraId="4DAF946D" w14:textId="77777777" w:rsidR="003631D1" w:rsidRPr="00064974" w:rsidRDefault="003631D1" w:rsidP="00165F93">
      <w:pPr>
        <w:spacing w:line="240" w:lineRule="auto"/>
        <w:rPr>
          <w:rFonts w:ascii="Constantia" w:hAnsi="Constantia"/>
        </w:rPr>
      </w:pPr>
    </w:p>
    <w:p w14:paraId="63DDE9EB" w14:textId="7C02EA38" w:rsidR="003631D1" w:rsidRPr="00064974" w:rsidRDefault="003631D1" w:rsidP="00165F93">
      <w:pPr>
        <w:spacing w:line="240" w:lineRule="auto"/>
        <w:rPr>
          <w:rFonts w:ascii="Constantia" w:hAnsi="Constantia"/>
        </w:rPr>
      </w:pPr>
      <w:r w:rsidRPr="00064974">
        <w:rPr>
          <w:rFonts w:ascii="Constantia" w:hAnsi="Constantia"/>
        </w:rPr>
        <w:t>When :</w:t>
      </w:r>
      <w:r w:rsidR="000E3605" w:rsidRPr="00064974">
        <w:rPr>
          <w:rFonts w:ascii="Constantia" w:hAnsi="Constantia"/>
        </w:rPr>
        <w:t xml:space="preserve"> </w:t>
      </w:r>
      <w:r w:rsidR="00064974" w:rsidRPr="00064974">
        <w:rPr>
          <w:rFonts w:ascii="Constantia" w:hAnsi="Constantia" w:cs="AppleSystemUIFont"/>
        </w:rPr>
        <w:t>Le site Web est disponible à chaque fois que l'utilisateur se connecte.</w:t>
      </w:r>
    </w:p>
    <w:p w14:paraId="5363D1C8" w14:textId="77777777" w:rsidR="003631D1" w:rsidRPr="00064974" w:rsidRDefault="003631D1" w:rsidP="00165F93">
      <w:pPr>
        <w:spacing w:line="240" w:lineRule="auto"/>
        <w:rPr>
          <w:rFonts w:ascii="Constantia" w:hAnsi="Constantia"/>
        </w:rPr>
      </w:pPr>
    </w:p>
    <w:p w14:paraId="3773D7B3" w14:textId="70BD2154" w:rsidR="003631D1" w:rsidRPr="00064974" w:rsidRDefault="003631D1" w:rsidP="00064974">
      <w:pPr>
        <w:autoSpaceDE w:val="0"/>
        <w:autoSpaceDN w:val="0"/>
        <w:adjustRightInd w:val="0"/>
        <w:spacing w:before="0" w:after="0" w:line="240" w:lineRule="auto"/>
        <w:rPr>
          <w:rFonts w:ascii="Constantia" w:hAnsi="Constantia" w:cs="AppleSystemUIFont"/>
        </w:rPr>
      </w:pPr>
      <w:r w:rsidRPr="00064974">
        <w:rPr>
          <w:rFonts w:ascii="Constantia" w:hAnsi="Constantia"/>
        </w:rPr>
        <w:t>Wh</w:t>
      </w:r>
      <w:r w:rsidR="00064974" w:rsidRPr="00064974">
        <w:rPr>
          <w:rFonts w:ascii="Constantia" w:hAnsi="Constantia"/>
        </w:rPr>
        <w:t>o</w:t>
      </w:r>
      <w:r w:rsidRPr="00064974">
        <w:rPr>
          <w:rFonts w:ascii="Constantia" w:hAnsi="Constantia"/>
        </w:rPr>
        <w:t xml:space="preserve"> : </w:t>
      </w:r>
      <w:r w:rsidR="00064974" w:rsidRPr="00064974">
        <w:rPr>
          <w:rFonts w:ascii="Constantia" w:hAnsi="Constantia" w:cs="AppleSystemUIFont"/>
        </w:rPr>
        <w:t>Les étudiants qui suivent des cours.</w:t>
      </w:r>
    </w:p>
    <w:p w14:paraId="7226B309" w14:textId="77777777" w:rsidR="003631D1" w:rsidRPr="00064974" w:rsidRDefault="003631D1" w:rsidP="00165F93">
      <w:pPr>
        <w:spacing w:line="240" w:lineRule="auto"/>
        <w:rPr>
          <w:rFonts w:ascii="Constantia" w:hAnsi="Constantia"/>
        </w:rPr>
      </w:pPr>
    </w:p>
    <w:p w14:paraId="51AF4546" w14:textId="3DA2FE2A" w:rsidR="003631D1" w:rsidRPr="00064974" w:rsidRDefault="005F5D66" w:rsidP="00165F93">
      <w:pPr>
        <w:spacing w:line="240" w:lineRule="auto"/>
        <w:rPr>
          <w:rFonts w:ascii="Constantia" w:hAnsi="Constantia"/>
        </w:rPr>
      </w:pPr>
      <w:r w:rsidRPr="00064974">
        <w:rPr>
          <w:rFonts w:ascii="Constantia" w:hAnsi="Constantia"/>
        </w:rPr>
        <w:t>HoW</w:t>
      </w:r>
      <w:r w:rsidR="003631D1" w:rsidRPr="00064974">
        <w:rPr>
          <w:rFonts w:ascii="Constantia" w:hAnsi="Constantia"/>
        </w:rPr>
        <w:t> :</w:t>
      </w:r>
      <w:r w:rsidR="000961D6" w:rsidRPr="00064974">
        <w:rPr>
          <w:rFonts w:ascii="Constantia" w:hAnsi="Constantia"/>
        </w:rPr>
        <w:t xml:space="preserve"> </w:t>
      </w:r>
      <w:r w:rsidR="00064974" w:rsidRPr="00064974">
        <w:rPr>
          <w:rFonts w:ascii="Constantia" w:hAnsi="Constantia" w:cs="AppleSystemUIFont"/>
        </w:rPr>
        <w:t>L'utilisateur entre dans l'écran d'accueil où il peut se connecter ou s'inscrire</w:t>
      </w:r>
      <w:r w:rsidR="00064974">
        <w:rPr>
          <w:rFonts w:ascii="Constantia" w:hAnsi="Constantia" w:cs="AppleSystemUIFont"/>
        </w:rPr>
        <w:t>,</w:t>
      </w:r>
      <w:r w:rsidR="00064974" w:rsidRPr="00064974">
        <w:rPr>
          <w:rFonts w:ascii="Constantia" w:hAnsi="Constantia" w:cs="AppleSystemUIFont"/>
        </w:rPr>
        <w:t xml:space="preserve"> puis il entre dans les principales fonctionnalités du site où il peut ajouter, visualiser, éditer et associer des informations sur ses cours</w:t>
      </w:r>
      <w:r w:rsidR="00064974">
        <w:rPr>
          <w:rFonts w:ascii="Constantia" w:hAnsi="Constantia" w:cs="AppleSystemUIFont"/>
        </w:rPr>
        <w:t>. U</w:t>
      </w:r>
      <w:r w:rsidR="00064974" w:rsidRPr="00064974">
        <w:rPr>
          <w:rFonts w:ascii="Constantia" w:hAnsi="Constantia" w:cs="AppleSystemUIFont"/>
        </w:rPr>
        <w:t xml:space="preserve">n calendrier sera automatiquement créé et mis à jour à chaque fois qu'il ajoute </w:t>
      </w:r>
      <w:r w:rsidRPr="00064974">
        <w:rPr>
          <w:rFonts w:ascii="Constantia" w:hAnsi="Constantia" w:cs="AppleSystemUIFont"/>
        </w:rPr>
        <w:t>où</w:t>
      </w:r>
      <w:r w:rsidR="00064974" w:rsidRPr="00064974">
        <w:rPr>
          <w:rFonts w:ascii="Constantia" w:hAnsi="Constantia" w:cs="AppleSystemUIFont"/>
        </w:rPr>
        <w:t xml:space="preserve"> modifier de nouvelles informations</w:t>
      </w:r>
      <w:r w:rsidR="00064974">
        <w:rPr>
          <w:rFonts w:ascii="Constantia" w:hAnsi="Constantia" w:cs="AppleSystemUIFont"/>
        </w:rPr>
        <w:t>.</w:t>
      </w:r>
    </w:p>
    <w:p w14:paraId="4C016293" w14:textId="77777777" w:rsidR="000961D6" w:rsidRPr="00064974" w:rsidRDefault="000961D6" w:rsidP="00165F93">
      <w:pPr>
        <w:spacing w:line="240" w:lineRule="auto"/>
        <w:rPr>
          <w:rFonts w:ascii="Constantia" w:hAnsi="Constantia"/>
        </w:rPr>
      </w:pPr>
    </w:p>
    <w:p w14:paraId="6C2F7A91" w14:textId="77777777" w:rsidR="000961D6" w:rsidRPr="00064974" w:rsidRDefault="000961D6" w:rsidP="00165F93">
      <w:pPr>
        <w:spacing w:line="240" w:lineRule="auto"/>
        <w:rPr>
          <w:rFonts w:ascii="Constantia" w:hAnsi="Constantia"/>
        </w:rPr>
      </w:pPr>
    </w:p>
    <w:p w14:paraId="747DEC5B" w14:textId="77777777" w:rsidR="000961D6" w:rsidRPr="00064974" w:rsidRDefault="000961D6" w:rsidP="00165F93">
      <w:pPr>
        <w:spacing w:line="240" w:lineRule="auto"/>
        <w:rPr>
          <w:rFonts w:ascii="Constantia" w:hAnsi="Constantia"/>
        </w:rPr>
      </w:pPr>
    </w:p>
    <w:p w14:paraId="1DE15D9D" w14:textId="77777777" w:rsidR="000961D6" w:rsidRPr="00064974" w:rsidRDefault="000961D6" w:rsidP="00165F93">
      <w:pPr>
        <w:spacing w:line="240" w:lineRule="auto"/>
        <w:rPr>
          <w:rFonts w:ascii="Constantia" w:hAnsi="Constantia"/>
        </w:rPr>
      </w:pPr>
    </w:p>
    <w:p w14:paraId="69D121EE" w14:textId="77777777" w:rsidR="000961D6" w:rsidRPr="00064974" w:rsidRDefault="000961D6" w:rsidP="00165F93">
      <w:pPr>
        <w:spacing w:line="240" w:lineRule="auto"/>
        <w:rPr>
          <w:rFonts w:ascii="Constantia" w:hAnsi="Constantia"/>
        </w:rPr>
      </w:pPr>
    </w:p>
    <w:p w14:paraId="170F95C2" w14:textId="77777777" w:rsidR="000961D6" w:rsidRPr="00064974" w:rsidRDefault="000961D6" w:rsidP="00165F93">
      <w:pPr>
        <w:spacing w:line="240" w:lineRule="auto"/>
        <w:rPr>
          <w:rFonts w:ascii="Constantia" w:hAnsi="Constantia"/>
        </w:rPr>
      </w:pPr>
    </w:p>
    <w:p w14:paraId="4BF0F557" w14:textId="77777777" w:rsidR="000961D6" w:rsidRPr="00064974" w:rsidRDefault="000961D6" w:rsidP="00165F93">
      <w:pPr>
        <w:spacing w:line="240" w:lineRule="auto"/>
        <w:rPr>
          <w:rFonts w:ascii="Constantia" w:hAnsi="Constantia"/>
        </w:rPr>
      </w:pPr>
    </w:p>
    <w:p w14:paraId="7600D77B" w14:textId="77777777" w:rsidR="000961D6" w:rsidRPr="00064974" w:rsidRDefault="000961D6" w:rsidP="00165F93">
      <w:pPr>
        <w:spacing w:line="240" w:lineRule="auto"/>
        <w:rPr>
          <w:rFonts w:ascii="Constantia" w:hAnsi="Constantia"/>
        </w:rPr>
      </w:pPr>
    </w:p>
    <w:p w14:paraId="19577176" w14:textId="77777777" w:rsidR="000961D6" w:rsidRPr="00064974" w:rsidRDefault="000961D6" w:rsidP="00165F93">
      <w:pPr>
        <w:spacing w:line="240" w:lineRule="auto"/>
        <w:rPr>
          <w:rFonts w:ascii="Constantia" w:hAnsi="Constantia"/>
        </w:rPr>
      </w:pPr>
    </w:p>
    <w:p w14:paraId="4AA8855F" w14:textId="77777777" w:rsidR="000961D6" w:rsidRPr="00064974" w:rsidRDefault="000961D6" w:rsidP="00165F93">
      <w:pPr>
        <w:spacing w:line="240" w:lineRule="auto"/>
        <w:rPr>
          <w:rFonts w:ascii="Constantia" w:hAnsi="Constantia"/>
        </w:rPr>
      </w:pPr>
    </w:p>
    <w:p w14:paraId="3E116E9F" w14:textId="77777777" w:rsidR="000961D6" w:rsidRPr="00064974" w:rsidRDefault="000961D6" w:rsidP="00165F93">
      <w:pPr>
        <w:spacing w:line="240" w:lineRule="auto"/>
        <w:rPr>
          <w:rFonts w:ascii="Constantia" w:hAnsi="Constantia"/>
        </w:rPr>
      </w:pPr>
    </w:p>
    <w:p w14:paraId="3DCD8CD3" w14:textId="77777777" w:rsidR="000961D6" w:rsidRPr="00064974" w:rsidRDefault="000961D6" w:rsidP="00165F93">
      <w:pPr>
        <w:spacing w:line="240" w:lineRule="auto"/>
        <w:rPr>
          <w:rFonts w:ascii="Constantia" w:hAnsi="Constantia"/>
        </w:rPr>
      </w:pPr>
    </w:p>
    <w:p w14:paraId="11A043EF" w14:textId="3E55B2CF" w:rsidR="00DC0010" w:rsidRDefault="009A50B7" w:rsidP="00165F93">
      <w:pPr>
        <w:spacing w:line="240" w:lineRule="auto"/>
        <w:jc w:val="center"/>
        <w:rPr>
          <w:rFonts w:ascii="Constantia" w:hAnsi="Constantia"/>
          <w:b/>
          <w:bCs/>
          <w:sz w:val="28"/>
          <w:szCs w:val="28"/>
        </w:rPr>
      </w:pPr>
      <w:r w:rsidRPr="00064974">
        <w:rPr>
          <w:rFonts w:ascii="Constantia" w:hAnsi="Constantia"/>
          <w:b/>
          <w:bCs/>
          <w:sz w:val="28"/>
          <w:szCs w:val="28"/>
        </w:rPr>
        <w:t>Coté Front-End :</w:t>
      </w:r>
    </w:p>
    <w:p w14:paraId="7F83D37D" w14:textId="77777777" w:rsidR="0043089B" w:rsidRPr="00064974" w:rsidRDefault="0043089B" w:rsidP="0043089B">
      <w:pPr>
        <w:pStyle w:val="Heading1"/>
        <w:spacing w:line="240" w:lineRule="auto"/>
        <w:rPr>
          <w:rFonts w:ascii="Constantia" w:hAnsi="Constantia"/>
        </w:rPr>
      </w:pPr>
    </w:p>
    <w:p w14:paraId="78B97627" w14:textId="130E087F" w:rsidR="0043089B" w:rsidRPr="0043089B" w:rsidRDefault="0043089B" w:rsidP="0043089B">
      <w:pPr>
        <w:spacing w:line="240" w:lineRule="auto"/>
        <w:rPr>
          <w:rFonts w:ascii="Constantia" w:hAnsi="Constantia"/>
          <w:sz w:val="20"/>
          <w:szCs w:val="20"/>
        </w:rPr>
      </w:pPr>
      <w:r>
        <w:rPr>
          <w:rFonts w:ascii="Constantia" w:hAnsi="Constantia" w:cs="AppleSystemUIFont"/>
        </w:rPr>
        <w:t>Le patron « MVVM » a était utiliser pour une meilleur structure et architecture de code</w:t>
      </w:r>
    </w:p>
    <w:p w14:paraId="53885095" w14:textId="35E2CC22" w:rsidR="00165F93" w:rsidRPr="00064974" w:rsidRDefault="00165F93" w:rsidP="00165F93">
      <w:pPr>
        <w:pStyle w:val="Heading1"/>
        <w:spacing w:line="240" w:lineRule="auto"/>
        <w:rPr>
          <w:rFonts w:ascii="Constantia" w:hAnsi="Constantia"/>
        </w:rPr>
      </w:pPr>
      <w:r w:rsidRPr="00064974">
        <w:rPr>
          <w:rFonts w:ascii="Constantia" w:hAnsi="Constantia"/>
        </w:rPr>
        <w:t>Problèmes</w:t>
      </w:r>
    </w:p>
    <w:p w14:paraId="2F8853EC" w14:textId="77777777" w:rsidR="00165F93" w:rsidRPr="00064974" w:rsidRDefault="00165F93" w:rsidP="00165F93">
      <w:pPr>
        <w:spacing w:line="240" w:lineRule="auto"/>
        <w:rPr>
          <w:rFonts w:ascii="Constantia" w:hAnsi="Constantia"/>
          <w:sz w:val="20"/>
          <w:szCs w:val="20"/>
        </w:rPr>
      </w:pPr>
      <w:r w:rsidRPr="00064974">
        <w:rPr>
          <w:rFonts w:ascii="Constantia" w:hAnsi="Constantia" w:cs="AppleSystemUIFont"/>
        </w:rPr>
        <w:t>De nombreux problèmes se sont produits lors du développement du côté frontal :</w:t>
      </w:r>
    </w:p>
    <w:p w14:paraId="1C085EE0" w14:textId="77777777" w:rsidR="00165F93" w:rsidRPr="00064974" w:rsidRDefault="00165F93" w:rsidP="00165F93">
      <w:pPr>
        <w:pStyle w:val="ListParagraph"/>
        <w:numPr>
          <w:ilvl w:val="0"/>
          <w:numId w:val="17"/>
        </w:numPr>
        <w:spacing w:line="240" w:lineRule="auto"/>
        <w:rPr>
          <w:rFonts w:ascii="Constantia" w:hAnsi="Constantia"/>
        </w:rPr>
      </w:pPr>
      <w:r w:rsidRPr="00064974">
        <w:rPr>
          <w:rFonts w:ascii="Constantia" w:hAnsi="Constantia"/>
        </w:rPr>
        <w:t>La création des objets en JavaScript et l’ajout des propriété utilise beaucoup de ligne de code si l’objet a plusieurs propriétés</w:t>
      </w:r>
    </w:p>
    <w:p w14:paraId="082C7E90" w14:textId="77777777" w:rsidR="00165F93" w:rsidRPr="00064974" w:rsidRDefault="00165F93" w:rsidP="00165F93">
      <w:pPr>
        <w:pStyle w:val="ListParagraph"/>
        <w:spacing w:line="240" w:lineRule="auto"/>
        <w:ind w:left="781"/>
        <w:rPr>
          <w:rFonts w:ascii="Constantia" w:hAnsi="Constantia"/>
        </w:rPr>
      </w:pPr>
    </w:p>
    <w:p w14:paraId="2DFFFCDB" w14:textId="77777777" w:rsidR="00165F93" w:rsidRPr="00064974" w:rsidRDefault="00165F93" w:rsidP="00165F93">
      <w:pPr>
        <w:pStyle w:val="ListParagraph"/>
        <w:numPr>
          <w:ilvl w:val="0"/>
          <w:numId w:val="17"/>
        </w:numPr>
        <w:spacing w:line="240" w:lineRule="auto"/>
        <w:rPr>
          <w:rFonts w:ascii="Constantia" w:hAnsi="Constantia"/>
        </w:rPr>
      </w:pPr>
      <w:r w:rsidRPr="00064974">
        <w:rPr>
          <w:rFonts w:ascii="Constantia" w:hAnsi="Constantia"/>
        </w:rPr>
        <w:t>De nombreux widgets, pages et objets ont beaucoup de propriété et fonction en commun ce qui conduit à écrire plusieurs fois le même code qui sera difficile à maintenir et gérer.</w:t>
      </w:r>
    </w:p>
    <w:p w14:paraId="50942D48" w14:textId="77777777" w:rsidR="00165F93" w:rsidRPr="00064974" w:rsidRDefault="00165F93" w:rsidP="00165F93">
      <w:pPr>
        <w:pStyle w:val="ListParagraph"/>
        <w:spacing w:line="240" w:lineRule="auto"/>
        <w:rPr>
          <w:rFonts w:ascii="Constantia" w:hAnsi="Constantia"/>
        </w:rPr>
      </w:pPr>
    </w:p>
    <w:p w14:paraId="5F9A072F" w14:textId="77777777" w:rsidR="00165F93" w:rsidRPr="00064974" w:rsidRDefault="00165F93" w:rsidP="00165F93">
      <w:pPr>
        <w:pStyle w:val="ListParagraph"/>
        <w:numPr>
          <w:ilvl w:val="0"/>
          <w:numId w:val="17"/>
        </w:numPr>
        <w:spacing w:line="240" w:lineRule="auto"/>
        <w:rPr>
          <w:rFonts w:ascii="Constantia" w:hAnsi="Constantia"/>
        </w:rPr>
      </w:pPr>
      <w:r w:rsidRPr="00064974">
        <w:rPr>
          <w:rFonts w:ascii="Constantia" w:hAnsi="Constantia"/>
        </w:rPr>
        <w:t xml:space="preserve">Certains objets qui contiennent des configurations n’ont pas besoin de créer un nouvel objet à chaque fois </w:t>
      </w:r>
      <w:r w:rsidRPr="00064974">
        <w:rPr>
          <w:rFonts w:ascii="Constantia" w:hAnsi="Constantia" w:cs="AppleSystemUIFont"/>
        </w:rPr>
        <w:t>que l'objet de configuration est requis quelque part dans le système.</w:t>
      </w:r>
    </w:p>
    <w:p w14:paraId="331282B9" w14:textId="77777777" w:rsidR="00165F93" w:rsidRPr="00064974" w:rsidRDefault="00165F93" w:rsidP="00165F93">
      <w:pPr>
        <w:pStyle w:val="ListParagraph"/>
        <w:spacing w:line="240" w:lineRule="auto"/>
        <w:rPr>
          <w:rFonts w:ascii="Constantia" w:hAnsi="Constantia"/>
        </w:rPr>
      </w:pPr>
    </w:p>
    <w:p w14:paraId="682DB537" w14:textId="77777777" w:rsidR="00165F93" w:rsidRPr="00064974" w:rsidRDefault="00165F93" w:rsidP="00165F93">
      <w:pPr>
        <w:pStyle w:val="ListParagraph"/>
        <w:numPr>
          <w:ilvl w:val="0"/>
          <w:numId w:val="17"/>
        </w:numPr>
        <w:spacing w:line="240" w:lineRule="auto"/>
        <w:rPr>
          <w:rFonts w:ascii="Constantia" w:hAnsi="Constantia"/>
        </w:rPr>
      </w:pPr>
      <w:r w:rsidRPr="00064974">
        <w:rPr>
          <w:rFonts w:ascii="Constantia" w:hAnsi="Constantia"/>
        </w:rPr>
        <w:t>La répétition des parties d’un algorithme avec de très petites modifications.</w:t>
      </w:r>
    </w:p>
    <w:p w14:paraId="3C8E0028" w14:textId="77777777" w:rsidR="00165F93" w:rsidRPr="00064974" w:rsidRDefault="00165F93" w:rsidP="00165F93">
      <w:pPr>
        <w:pStyle w:val="ListParagraph"/>
        <w:spacing w:line="240" w:lineRule="auto"/>
        <w:rPr>
          <w:rFonts w:ascii="Constantia" w:hAnsi="Constantia"/>
        </w:rPr>
      </w:pPr>
    </w:p>
    <w:p w14:paraId="2EA8DE11" w14:textId="77777777" w:rsidR="00165F93" w:rsidRPr="00064974" w:rsidRDefault="00165F93" w:rsidP="00165F93">
      <w:pPr>
        <w:pStyle w:val="ListParagraph"/>
        <w:numPr>
          <w:ilvl w:val="0"/>
          <w:numId w:val="17"/>
        </w:numPr>
        <w:spacing w:line="240" w:lineRule="auto"/>
        <w:rPr>
          <w:rFonts w:ascii="Constantia" w:hAnsi="Constantia"/>
          <w:sz w:val="20"/>
          <w:szCs w:val="20"/>
        </w:rPr>
      </w:pPr>
      <w:r w:rsidRPr="00064974">
        <w:rPr>
          <w:rFonts w:ascii="Constantia" w:hAnsi="Constantia" w:cs="AppleSystemUIFont"/>
        </w:rPr>
        <w:t>JavaScript dans sa forme simple ne prend en charge ni les classes ni les modificateurs d'accès, et un développeur ne peut pas déterminer les droits d'accès pour ses membres</w:t>
      </w:r>
    </w:p>
    <w:p w14:paraId="1F5BFC5B" w14:textId="77777777" w:rsidR="00165F93" w:rsidRPr="00064974" w:rsidRDefault="00165F93" w:rsidP="00165F93">
      <w:pPr>
        <w:pStyle w:val="ListParagraph"/>
        <w:spacing w:line="240" w:lineRule="auto"/>
        <w:rPr>
          <w:rFonts w:ascii="Constantia" w:hAnsi="Constantia"/>
          <w:sz w:val="20"/>
          <w:szCs w:val="20"/>
        </w:rPr>
      </w:pPr>
    </w:p>
    <w:p w14:paraId="26ED0228" w14:textId="77777777" w:rsidR="00165F93" w:rsidRPr="00064974" w:rsidRDefault="00165F93" w:rsidP="00165F93">
      <w:pPr>
        <w:pStyle w:val="ListParagraph"/>
        <w:numPr>
          <w:ilvl w:val="0"/>
          <w:numId w:val="17"/>
        </w:numPr>
        <w:autoSpaceDE w:val="0"/>
        <w:autoSpaceDN w:val="0"/>
        <w:adjustRightInd w:val="0"/>
        <w:spacing w:before="0" w:after="0" w:line="240" w:lineRule="auto"/>
        <w:rPr>
          <w:rFonts w:ascii="Constantia" w:hAnsi="Constantia" w:cs="AppleSystemUIFont"/>
        </w:rPr>
      </w:pPr>
      <w:r w:rsidRPr="00064974">
        <w:rPr>
          <w:rFonts w:ascii="Constantia" w:hAnsi="Constantia" w:cs="AppleSystemUIFont"/>
        </w:rPr>
        <w:t>Faible communication entre des parties disparates</w:t>
      </w:r>
    </w:p>
    <w:p w14:paraId="6D787CDD" w14:textId="77777777" w:rsidR="00165F93" w:rsidRPr="00064974" w:rsidRDefault="00165F93" w:rsidP="00165F93">
      <w:pPr>
        <w:pStyle w:val="ListParagraph"/>
        <w:spacing w:line="240" w:lineRule="auto"/>
        <w:rPr>
          <w:rFonts w:ascii="Constantia" w:hAnsi="Constantia"/>
          <w:b/>
          <w:bCs/>
        </w:rPr>
      </w:pPr>
    </w:p>
    <w:p w14:paraId="425B1D4D" w14:textId="77777777" w:rsidR="00165F93" w:rsidRPr="00064974" w:rsidRDefault="00165F93" w:rsidP="00165F93">
      <w:pPr>
        <w:pStyle w:val="ListParagraph"/>
        <w:numPr>
          <w:ilvl w:val="0"/>
          <w:numId w:val="18"/>
        </w:numPr>
        <w:spacing w:line="240" w:lineRule="auto"/>
        <w:rPr>
          <w:rFonts w:ascii="Constantia" w:hAnsi="Constantia"/>
        </w:rPr>
      </w:pPr>
      <w:r w:rsidRPr="00064974">
        <w:rPr>
          <w:rFonts w:ascii="Constantia" w:hAnsi="Constantia"/>
        </w:rPr>
        <w:t xml:space="preserve">Le parcours de donne </w:t>
      </w:r>
      <w:r w:rsidRPr="00064974">
        <w:rPr>
          <w:rFonts w:ascii="Constantia" w:hAnsi="Constantia" w:cs="AppleSystemUIFont"/>
        </w:rPr>
        <w:t>et la manipulation d’une collection d'objets complexe est inefficace</w:t>
      </w:r>
    </w:p>
    <w:p w14:paraId="3C7FE5EB" w14:textId="77777777" w:rsidR="00165F93" w:rsidRPr="00064974" w:rsidRDefault="00165F93" w:rsidP="00165F93">
      <w:pPr>
        <w:pStyle w:val="Heading1"/>
        <w:spacing w:line="240" w:lineRule="auto"/>
        <w:rPr>
          <w:rFonts w:ascii="Constantia" w:hAnsi="Constantia"/>
        </w:rPr>
      </w:pPr>
      <w:r w:rsidRPr="00064974">
        <w:rPr>
          <w:rFonts w:ascii="Constantia" w:hAnsi="Constantia"/>
        </w:rPr>
        <w:t>Solutions</w:t>
      </w:r>
    </w:p>
    <w:p w14:paraId="11A44523" w14:textId="77777777" w:rsidR="00165F93" w:rsidRPr="00064974" w:rsidRDefault="00165F93" w:rsidP="00165F93">
      <w:pPr>
        <w:spacing w:line="240" w:lineRule="auto"/>
        <w:rPr>
          <w:rFonts w:ascii="Constantia" w:hAnsi="Constantia" w:cs="Times New Roman"/>
        </w:rPr>
      </w:pPr>
      <w:r w:rsidRPr="00064974">
        <w:rPr>
          <w:rFonts w:ascii="Constantia" w:hAnsi="Constantia" w:cs="Times New Roman"/>
        </w:rPr>
        <w:t>L’utilisation des patrons de conceptions offre une solution approprier à ces problèmes</w:t>
      </w:r>
    </w:p>
    <w:p w14:paraId="65FCFE3E" w14:textId="77777777" w:rsidR="00165F93" w:rsidRPr="00064974" w:rsidRDefault="00165F93" w:rsidP="00165F93">
      <w:pPr>
        <w:pStyle w:val="ListParagraph"/>
        <w:numPr>
          <w:ilvl w:val="0"/>
          <w:numId w:val="18"/>
        </w:numPr>
        <w:spacing w:line="240" w:lineRule="auto"/>
        <w:rPr>
          <w:rFonts w:ascii="Constantia" w:hAnsi="Constantia" w:cs="Times New Roman"/>
        </w:rPr>
      </w:pPr>
      <w:r w:rsidRPr="00064974">
        <w:rPr>
          <w:rFonts w:ascii="Constantia" w:hAnsi="Constantia" w:cs="Times New Roman"/>
        </w:rPr>
        <w:lastRenderedPageBreak/>
        <w:t>Le patron ‘Constructor’ aide a simplifié la création des objets en utilisant la fonction constructrice et l’initialisation de ses propriétés de la même manière que nous le ferions avec un constructeur de langage classique</w:t>
      </w:r>
    </w:p>
    <w:p w14:paraId="35B28902" w14:textId="77777777" w:rsidR="00165F93" w:rsidRPr="00064974" w:rsidRDefault="00165F93" w:rsidP="00165F93">
      <w:pPr>
        <w:pStyle w:val="ListParagraph"/>
        <w:spacing w:line="240" w:lineRule="auto"/>
        <w:rPr>
          <w:rFonts w:ascii="Constantia" w:hAnsi="Constantia" w:cs="Times New Roman"/>
        </w:rPr>
      </w:pPr>
    </w:p>
    <w:p w14:paraId="1D3EEE91" w14:textId="77777777" w:rsidR="00165F93" w:rsidRPr="00064974" w:rsidRDefault="00165F93" w:rsidP="00165F93">
      <w:pPr>
        <w:pStyle w:val="ListParagraph"/>
        <w:numPr>
          <w:ilvl w:val="0"/>
          <w:numId w:val="18"/>
        </w:numPr>
        <w:spacing w:line="240" w:lineRule="auto"/>
        <w:rPr>
          <w:rFonts w:ascii="Constantia" w:hAnsi="Constantia"/>
          <w:b/>
          <w:bCs/>
        </w:rPr>
      </w:pPr>
      <w:r w:rsidRPr="00064974">
        <w:rPr>
          <w:rFonts w:ascii="Constantia" w:hAnsi="Constantia" w:cs="Times New Roman"/>
        </w:rPr>
        <w:t>Le patron ‘Factory’ aide à gérer, maintenir et manipuler des collections d’objets qui sont diffèrent mais en même temps on de nombreuse caractéristique en commun.</w:t>
      </w:r>
    </w:p>
    <w:p w14:paraId="1252E62D" w14:textId="77777777" w:rsidR="00165F93" w:rsidRPr="00064974" w:rsidRDefault="00165F93" w:rsidP="00165F93">
      <w:pPr>
        <w:pStyle w:val="ListParagraph"/>
        <w:spacing w:line="240" w:lineRule="auto"/>
        <w:rPr>
          <w:rFonts w:ascii="Constantia" w:hAnsi="Constantia"/>
          <w:b/>
          <w:bCs/>
        </w:rPr>
      </w:pPr>
    </w:p>
    <w:p w14:paraId="11551A5A" w14:textId="77777777" w:rsidR="00165F93" w:rsidRPr="00064974" w:rsidRDefault="00165F93" w:rsidP="00165F93">
      <w:pPr>
        <w:pStyle w:val="ListParagraph"/>
        <w:numPr>
          <w:ilvl w:val="0"/>
          <w:numId w:val="18"/>
        </w:numPr>
        <w:spacing w:line="240" w:lineRule="auto"/>
        <w:rPr>
          <w:rFonts w:ascii="Constantia" w:hAnsi="Constantia"/>
          <w:b/>
          <w:bCs/>
          <w:sz w:val="28"/>
          <w:szCs w:val="28"/>
        </w:rPr>
      </w:pPr>
      <w:r w:rsidRPr="00064974">
        <w:rPr>
          <w:rFonts w:ascii="Constantia" w:hAnsi="Constantia" w:cs="Times New Roman"/>
        </w:rPr>
        <w:t>Le patron ‘Singleton’ aide à avoir des classes utilisant une seule instance commune</w:t>
      </w:r>
    </w:p>
    <w:p w14:paraId="08E0A58C" w14:textId="77777777" w:rsidR="00165F93" w:rsidRPr="00064974" w:rsidRDefault="00165F93" w:rsidP="00165F93">
      <w:pPr>
        <w:pStyle w:val="ListParagraph"/>
        <w:spacing w:line="240" w:lineRule="auto"/>
        <w:rPr>
          <w:rFonts w:ascii="Constantia" w:hAnsi="Constantia" w:cs="AppleSystemUIFont"/>
          <w:color w:val="auto"/>
          <w:sz w:val="26"/>
          <w:szCs w:val="26"/>
        </w:rPr>
      </w:pPr>
    </w:p>
    <w:p w14:paraId="2D3B9DD7" w14:textId="77777777" w:rsidR="00165F93" w:rsidRPr="00064974" w:rsidRDefault="00165F93" w:rsidP="00165F93">
      <w:pPr>
        <w:pStyle w:val="ListParagraph"/>
        <w:numPr>
          <w:ilvl w:val="0"/>
          <w:numId w:val="18"/>
        </w:numPr>
        <w:spacing w:line="240" w:lineRule="auto"/>
        <w:rPr>
          <w:rFonts w:ascii="Constantia" w:hAnsi="Constantia"/>
          <w:b/>
          <w:bCs/>
        </w:rPr>
      </w:pPr>
      <w:r w:rsidRPr="00064974">
        <w:rPr>
          <w:rFonts w:ascii="Constantia" w:hAnsi="Constantia" w:cs="AppleSystemUIFont"/>
        </w:rPr>
        <w:t>Le patron ‘Template’ aide à définir le squelette d'un algorithme dans une opération, en reportant certaines étapes aux sous-classes. Elle permet aussi aux sous-classes de redéfinir certaines étapes d'un algorithme sans changer la structure de l'algorithme.</w:t>
      </w:r>
    </w:p>
    <w:p w14:paraId="6322FA80" w14:textId="77777777" w:rsidR="00165F93" w:rsidRPr="00064974" w:rsidRDefault="00165F93" w:rsidP="00165F93">
      <w:pPr>
        <w:pStyle w:val="ListParagraph"/>
        <w:spacing w:line="240" w:lineRule="auto"/>
        <w:rPr>
          <w:rFonts w:ascii="Constantia" w:hAnsi="Constantia"/>
          <w:b/>
          <w:bCs/>
        </w:rPr>
      </w:pPr>
    </w:p>
    <w:p w14:paraId="4FF0DF95" w14:textId="77777777" w:rsidR="00165F93" w:rsidRPr="00064974" w:rsidRDefault="00165F93" w:rsidP="00165F93">
      <w:pPr>
        <w:pStyle w:val="ListParagraph"/>
        <w:numPr>
          <w:ilvl w:val="0"/>
          <w:numId w:val="18"/>
        </w:numPr>
        <w:spacing w:line="240" w:lineRule="auto"/>
        <w:rPr>
          <w:rFonts w:ascii="Constantia" w:hAnsi="Constantia"/>
          <w:b/>
          <w:bCs/>
        </w:rPr>
      </w:pPr>
      <w:r w:rsidRPr="00064974">
        <w:rPr>
          <w:rFonts w:ascii="Constantia" w:hAnsi="Constantia"/>
        </w:rPr>
        <w:t>Le patron ‘Module’ aide a imité le comportement nécessaire</w:t>
      </w:r>
      <w:r w:rsidRPr="00064974">
        <w:rPr>
          <w:rFonts w:ascii="Constantia" w:hAnsi="Constantia" w:cs="AppleSystemUIFont"/>
          <w:color w:val="auto"/>
          <w:sz w:val="26"/>
          <w:szCs w:val="26"/>
        </w:rPr>
        <w:t xml:space="preserve"> </w:t>
      </w:r>
      <w:r w:rsidRPr="00064974">
        <w:rPr>
          <w:rFonts w:ascii="Constantia" w:hAnsi="Constantia" w:cs="AppleSystemUIFont"/>
        </w:rPr>
        <w:t>en utilisant les fermetures, nous pouvons créer des objets avec des parties privées et publiques.</w:t>
      </w:r>
    </w:p>
    <w:p w14:paraId="66BE4439" w14:textId="77777777" w:rsidR="00165F93" w:rsidRPr="00064974" w:rsidRDefault="00165F93" w:rsidP="00165F93">
      <w:pPr>
        <w:pStyle w:val="ListParagraph"/>
        <w:spacing w:line="240" w:lineRule="auto"/>
        <w:rPr>
          <w:rFonts w:ascii="Constantia" w:hAnsi="Constantia"/>
          <w:b/>
          <w:bCs/>
        </w:rPr>
      </w:pPr>
    </w:p>
    <w:p w14:paraId="2C4C2A88" w14:textId="77777777" w:rsidR="00165F93" w:rsidRPr="00064974" w:rsidRDefault="00165F93" w:rsidP="00165F93">
      <w:pPr>
        <w:pStyle w:val="ListParagraph"/>
        <w:numPr>
          <w:ilvl w:val="0"/>
          <w:numId w:val="18"/>
        </w:numPr>
        <w:spacing w:line="240" w:lineRule="auto"/>
        <w:rPr>
          <w:rFonts w:ascii="Constantia" w:hAnsi="Constantia"/>
          <w:b/>
          <w:bCs/>
        </w:rPr>
      </w:pPr>
      <w:r w:rsidRPr="00064974">
        <w:rPr>
          <w:rFonts w:ascii="Constantia" w:hAnsi="Constantia"/>
        </w:rPr>
        <w:t>Le patron ‘Observer’</w:t>
      </w:r>
      <w:r w:rsidRPr="00064974">
        <w:rPr>
          <w:rFonts w:ascii="Constantia" w:hAnsi="Constantia" w:cs="AppleSystemUIFont"/>
          <w:color w:val="auto"/>
          <w:sz w:val="26"/>
          <w:szCs w:val="26"/>
        </w:rPr>
        <w:t xml:space="preserve"> </w:t>
      </w:r>
      <w:r w:rsidRPr="00064974">
        <w:rPr>
          <w:rFonts w:ascii="Constantia" w:hAnsi="Constantia" w:cs="AppleSystemUIFont"/>
        </w:rPr>
        <w:t>est un outil très utile lorsque nous avons un scénario où nous devons améliorer la communication entre des parties disparates de notre système de manière optimisée. Il favorise un couplage lâche entre les objets.</w:t>
      </w:r>
    </w:p>
    <w:p w14:paraId="0108657F" w14:textId="77777777" w:rsidR="00165F93" w:rsidRPr="00064974" w:rsidRDefault="00165F93" w:rsidP="00165F93">
      <w:pPr>
        <w:pStyle w:val="ListParagraph"/>
        <w:spacing w:line="240" w:lineRule="auto"/>
        <w:rPr>
          <w:rFonts w:ascii="Constantia" w:hAnsi="Constantia"/>
          <w:b/>
          <w:bCs/>
        </w:rPr>
      </w:pPr>
    </w:p>
    <w:p w14:paraId="4C6E583F" w14:textId="2816FEB9" w:rsidR="009A50B7" w:rsidRPr="00064974" w:rsidRDefault="00165F93" w:rsidP="00165F93">
      <w:pPr>
        <w:pStyle w:val="ListParagraph"/>
        <w:numPr>
          <w:ilvl w:val="0"/>
          <w:numId w:val="18"/>
        </w:numPr>
        <w:spacing w:line="240" w:lineRule="auto"/>
        <w:rPr>
          <w:rFonts w:ascii="Constantia" w:hAnsi="Constantia"/>
          <w:b/>
          <w:bCs/>
        </w:rPr>
      </w:pPr>
      <w:r w:rsidRPr="00064974">
        <w:rPr>
          <w:rFonts w:ascii="Constantia" w:hAnsi="Constantia"/>
        </w:rPr>
        <w:t xml:space="preserve">Le patron ‘Iterator’ </w:t>
      </w:r>
      <w:r w:rsidRPr="00064974">
        <w:rPr>
          <w:rFonts w:ascii="Constantia" w:hAnsi="Constantia" w:cs="AppleSystemUIFont"/>
        </w:rPr>
        <w:t>résout ce problème en séparant la collection d'objets du parcours de ces objets en implémentant un itérateur spécialisé.</w:t>
      </w:r>
    </w:p>
    <w:p w14:paraId="403C5010" w14:textId="1536B562" w:rsidR="000961D6" w:rsidRPr="00064974" w:rsidRDefault="000961D6" w:rsidP="00165F93">
      <w:pPr>
        <w:spacing w:line="240" w:lineRule="auto"/>
        <w:jc w:val="center"/>
        <w:rPr>
          <w:rFonts w:ascii="Constantia" w:hAnsi="Constantia"/>
          <w:b/>
          <w:bCs/>
          <w:sz w:val="28"/>
          <w:szCs w:val="28"/>
        </w:rPr>
      </w:pPr>
    </w:p>
    <w:p w14:paraId="6ED93096" w14:textId="1D29EF58" w:rsidR="00165F93" w:rsidRPr="00064974" w:rsidRDefault="00165F93" w:rsidP="00165F93">
      <w:pPr>
        <w:spacing w:line="240" w:lineRule="auto"/>
        <w:jc w:val="center"/>
        <w:rPr>
          <w:rFonts w:ascii="Constantia" w:hAnsi="Constantia"/>
          <w:b/>
          <w:bCs/>
          <w:sz w:val="28"/>
          <w:szCs w:val="28"/>
        </w:rPr>
      </w:pPr>
    </w:p>
    <w:p w14:paraId="6CCFB864" w14:textId="77E1C1B8" w:rsidR="00165F93" w:rsidRPr="00064974" w:rsidRDefault="00165F93" w:rsidP="00165F93">
      <w:pPr>
        <w:spacing w:line="240" w:lineRule="auto"/>
        <w:jc w:val="center"/>
        <w:rPr>
          <w:rFonts w:ascii="Constantia" w:hAnsi="Constantia"/>
          <w:b/>
          <w:bCs/>
          <w:sz w:val="28"/>
          <w:szCs w:val="28"/>
        </w:rPr>
      </w:pPr>
    </w:p>
    <w:p w14:paraId="2AD1B78A" w14:textId="4A7B012C" w:rsidR="00165F93" w:rsidRPr="00064974" w:rsidRDefault="00165F93" w:rsidP="00165F93">
      <w:pPr>
        <w:spacing w:line="240" w:lineRule="auto"/>
        <w:jc w:val="center"/>
        <w:rPr>
          <w:rFonts w:ascii="Constantia" w:hAnsi="Constantia"/>
          <w:b/>
          <w:bCs/>
          <w:sz w:val="28"/>
          <w:szCs w:val="28"/>
        </w:rPr>
      </w:pPr>
    </w:p>
    <w:p w14:paraId="6BE8DF3B" w14:textId="5FC8CA00" w:rsidR="00165F93" w:rsidRPr="00064974" w:rsidRDefault="00165F93" w:rsidP="00165F93">
      <w:pPr>
        <w:spacing w:line="240" w:lineRule="auto"/>
        <w:jc w:val="center"/>
        <w:rPr>
          <w:rFonts w:ascii="Constantia" w:hAnsi="Constantia"/>
          <w:b/>
          <w:bCs/>
          <w:sz w:val="28"/>
          <w:szCs w:val="28"/>
        </w:rPr>
      </w:pPr>
    </w:p>
    <w:p w14:paraId="34FA4DAC" w14:textId="01829A00" w:rsidR="00165F93" w:rsidRPr="00064974" w:rsidRDefault="00165F93" w:rsidP="00165F93">
      <w:pPr>
        <w:spacing w:line="240" w:lineRule="auto"/>
        <w:jc w:val="center"/>
        <w:rPr>
          <w:rFonts w:ascii="Constantia" w:hAnsi="Constantia"/>
          <w:b/>
          <w:bCs/>
          <w:sz w:val="28"/>
          <w:szCs w:val="28"/>
        </w:rPr>
      </w:pPr>
    </w:p>
    <w:p w14:paraId="0A5AB5AA" w14:textId="54F7EF0F" w:rsidR="00165F93" w:rsidRPr="00064974" w:rsidRDefault="00165F93" w:rsidP="00165F93">
      <w:pPr>
        <w:spacing w:line="240" w:lineRule="auto"/>
        <w:jc w:val="center"/>
        <w:rPr>
          <w:rFonts w:ascii="Constantia" w:hAnsi="Constantia"/>
          <w:b/>
          <w:bCs/>
          <w:sz w:val="28"/>
          <w:szCs w:val="28"/>
        </w:rPr>
      </w:pPr>
    </w:p>
    <w:p w14:paraId="469AEF8C" w14:textId="40E4AEF7" w:rsidR="00165F93" w:rsidRPr="00064974" w:rsidRDefault="00165F93" w:rsidP="00165F93">
      <w:pPr>
        <w:spacing w:line="240" w:lineRule="auto"/>
        <w:jc w:val="center"/>
        <w:rPr>
          <w:rFonts w:ascii="Constantia" w:hAnsi="Constantia"/>
          <w:b/>
          <w:bCs/>
          <w:sz w:val="28"/>
          <w:szCs w:val="28"/>
        </w:rPr>
      </w:pPr>
    </w:p>
    <w:p w14:paraId="20192328" w14:textId="7F667ECF" w:rsidR="00165F93" w:rsidRPr="00064974" w:rsidRDefault="00165F93" w:rsidP="00165F93">
      <w:pPr>
        <w:spacing w:line="240" w:lineRule="auto"/>
        <w:jc w:val="center"/>
        <w:rPr>
          <w:rFonts w:ascii="Constantia" w:hAnsi="Constantia"/>
          <w:b/>
          <w:bCs/>
          <w:sz w:val="28"/>
          <w:szCs w:val="28"/>
        </w:rPr>
      </w:pPr>
    </w:p>
    <w:p w14:paraId="1A1BBDC4" w14:textId="354BD7B4" w:rsidR="00165F93" w:rsidRPr="00064974" w:rsidRDefault="00165F93" w:rsidP="00165F93">
      <w:pPr>
        <w:spacing w:line="240" w:lineRule="auto"/>
        <w:jc w:val="center"/>
        <w:rPr>
          <w:rFonts w:ascii="Constantia" w:hAnsi="Constantia"/>
          <w:b/>
          <w:bCs/>
          <w:sz w:val="28"/>
          <w:szCs w:val="28"/>
        </w:rPr>
      </w:pPr>
    </w:p>
    <w:p w14:paraId="0394B40D" w14:textId="7ACC16B5" w:rsidR="00165F93" w:rsidRPr="00064974" w:rsidRDefault="00165F93" w:rsidP="0043089B">
      <w:pPr>
        <w:spacing w:line="240" w:lineRule="auto"/>
        <w:rPr>
          <w:rFonts w:ascii="Constantia" w:hAnsi="Constantia"/>
          <w:b/>
          <w:bCs/>
          <w:sz w:val="28"/>
          <w:szCs w:val="28"/>
        </w:rPr>
      </w:pPr>
    </w:p>
    <w:p w14:paraId="0290229B" w14:textId="77777777" w:rsidR="00165F93" w:rsidRPr="00064974" w:rsidRDefault="00165F93" w:rsidP="00165F93">
      <w:pPr>
        <w:spacing w:line="240" w:lineRule="auto"/>
        <w:jc w:val="center"/>
        <w:rPr>
          <w:rFonts w:ascii="Constantia" w:hAnsi="Constantia"/>
          <w:b/>
          <w:bCs/>
          <w:sz w:val="28"/>
          <w:szCs w:val="28"/>
        </w:rPr>
      </w:pPr>
    </w:p>
    <w:p w14:paraId="64D85438" w14:textId="77777777" w:rsidR="009A50B7" w:rsidRPr="00064974" w:rsidRDefault="009A50B7" w:rsidP="00165F93">
      <w:pPr>
        <w:spacing w:line="240" w:lineRule="auto"/>
        <w:jc w:val="center"/>
        <w:rPr>
          <w:rFonts w:ascii="Constantia" w:hAnsi="Constantia"/>
          <w:b/>
          <w:bCs/>
          <w:sz w:val="28"/>
          <w:szCs w:val="28"/>
        </w:rPr>
      </w:pPr>
      <w:r w:rsidRPr="00064974">
        <w:rPr>
          <w:rFonts w:ascii="Constantia" w:hAnsi="Constantia"/>
          <w:b/>
          <w:bCs/>
          <w:sz w:val="28"/>
          <w:szCs w:val="28"/>
        </w:rPr>
        <w:t>Coté Back-End</w:t>
      </w:r>
    </w:p>
    <w:p w14:paraId="5A23E373" w14:textId="77777777" w:rsidR="00D97E97" w:rsidRPr="00064974" w:rsidRDefault="00D97E97" w:rsidP="00165F93">
      <w:pPr>
        <w:pStyle w:val="Heading1"/>
        <w:spacing w:line="240" w:lineRule="auto"/>
        <w:rPr>
          <w:rFonts w:ascii="Constantia" w:hAnsi="Constantia"/>
        </w:rPr>
      </w:pPr>
      <w:r w:rsidRPr="00064974">
        <w:rPr>
          <w:rFonts w:ascii="Constantia" w:hAnsi="Constantia"/>
        </w:rPr>
        <w:t>Problèmes</w:t>
      </w:r>
    </w:p>
    <w:p w14:paraId="2DD99D54" w14:textId="77777777" w:rsidR="00D97E97" w:rsidRPr="00064974" w:rsidRDefault="00D97E97" w:rsidP="00165F93">
      <w:pPr>
        <w:spacing w:line="240" w:lineRule="auto"/>
        <w:rPr>
          <w:rFonts w:ascii="Constantia" w:hAnsi="Constantia"/>
        </w:rPr>
      </w:pPr>
      <w:r w:rsidRPr="00064974">
        <w:rPr>
          <w:rFonts w:ascii="Constantia" w:hAnsi="Constantia"/>
        </w:rPr>
        <w:t>Plusieurs problèmes se présente lors de la construction du code coté serveur.</w:t>
      </w:r>
    </w:p>
    <w:p w14:paraId="01ACD88D" w14:textId="22FAD04A" w:rsidR="00D97E97" w:rsidRPr="00064974" w:rsidRDefault="00D97E97" w:rsidP="000E3605">
      <w:pPr>
        <w:pStyle w:val="ListParagraph"/>
        <w:numPr>
          <w:ilvl w:val="0"/>
          <w:numId w:val="17"/>
        </w:numPr>
        <w:spacing w:line="240" w:lineRule="auto"/>
        <w:rPr>
          <w:rFonts w:ascii="Constantia" w:hAnsi="Constantia"/>
        </w:rPr>
      </w:pPr>
      <w:r w:rsidRPr="00064974">
        <w:rPr>
          <w:rFonts w:ascii="Constantia" w:hAnsi="Constantia"/>
        </w:rPr>
        <w:t>Le premier étant l’implémentation d’une structure claire et cohérente qui permettrait un changement dynamique du code si nécessaire</w:t>
      </w:r>
      <w:r w:rsidR="007060EC" w:rsidRPr="00064974">
        <w:rPr>
          <w:rFonts w:ascii="Constantia" w:hAnsi="Constantia"/>
        </w:rPr>
        <w:t xml:space="preserve"> tout en prenant en compte les demandes de la base de </w:t>
      </w:r>
      <w:r w:rsidR="000E3605" w:rsidRPr="00064974">
        <w:rPr>
          <w:rFonts w:ascii="Constantia" w:hAnsi="Constantia"/>
        </w:rPr>
        <w:t>données</w:t>
      </w:r>
      <w:r w:rsidR="007060EC" w:rsidRPr="00064974">
        <w:rPr>
          <w:rFonts w:ascii="Constantia" w:hAnsi="Constantia"/>
        </w:rPr>
        <w:t xml:space="preserve"> et la logique qui doit être implémenté.</w:t>
      </w:r>
      <w:r w:rsidRPr="00064974">
        <w:rPr>
          <w:rFonts w:ascii="Constantia" w:hAnsi="Constantia"/>
        </w:rPr>
        <w:t xml:space="preserve"> </w:t>
      </w:r>
    </w:p>
    <w:p w14:paraId="0B1565AD" w14:textId="77777777" w:rsidR="000E3605" w:rsidRPr="00064974" w:rsidRDefault="000E3605" w:rsidP="000E3605">
      <w:pPr>
        <w:pStyle w:val="ListParagraph"/>
        <w:spacing w:line="240" w:lineRule="auto"/>
        <w:ind w:left="781"/>
        <w:rPr>
          <w:rFonts w:ascii="Constantia" w:hAnsi="Constantia"/>
        </w:rPr>
      </w:pPr>
    </w:p>
    <w:p w14:paraId="5EFC47E7" w14:textId="77777777" w:rsidR="00D97E97" w:rsidRPr="00064974" w:rsidRDefault="00D97E97" w:rsidP="00165F93">
      <w:pPr>
        <w:pStyle w:val="ListParagraph"/>
        <w:numPr>
          <w:ilvl w:val="0"/>
          <w:numId w:val="17"/>
        </w:numPr>
        <w:spacing w:line="240" w:lineRule="auto"/>
        <w:rPr>
          <w:rFonts w:ascii="Constantia" w:hAnsi="Constantia" w:cs="Times New Roman"/>
        </w:rPr>
      </w:pPr>
      <w:r w:rsidRPr="00064974">
        <w:rPr>
          <w:rFonts w:ascii="Constantia" w:hAnsi="Constantia"/>
        </w:rPr>
        <w:t>Un autre problème est les différents services demand</w:t>
      </w:r>
      <w:r w:rsidRPr="00064974">
        <w:rPr>
          <w:rFonts w:ascii="Constantia" w:hAnsi="Constantia" w:cs="Times New Roman"/>
        </w:rPr>
        <w:t xml:space="preserve">és par notre application, et comment les gérés de façons à ne pas répéter le même code plusieurs fois et à donner une claire représentation de mon travail et des différentes fonctions utiliser. </w:t>
      </w:r>
    </w:p>
    <w:p w14:paraId="0F5F48FB" w14:textId="77777777" w:rsidR="000C20AC" w:rsidRPr="00064974" w:rsidRDefault="000C20AC" w:rsidP="00165F93">
      <w:pPr>
        <w:pStyle w:val="ListParagraph"/>
        <w:spacing w:line="240" w:lineRule="auto"/>
        <w:rPr>
          <w:rFonts w:ascii="Constantia" w:hAnsi="Constantia" w:cs="Times New Roman"/>
        </w:rPr>
      </w:pPr>
    </w:p>
    <w:p w14:paraId="557F8A6B" w14:textId="77777777" w:rsidR="000C20AC" w:rsidRPr="00064974" w:rsidRDefault="000C20AC" w:rsidP="00165F93">
      <w:pPr>
        <w:pStyle w:val="ListParagraph"/>
        <w:numPr>
          <w:ilvl w:val="0"/>
          <w:numId w:val="17"/>
        </w:numPr>
        <w:spacing w:line="240" w:lineRule="auto"/>
        <w:rPr>
          <w:rFonts w:ascii="Constantia" w:hAnsi="Constantia" w:cs="Times New Roman"/>
        </w:rPr>
      </w:pPr>
      <w:r w:rsidRPr="00064974">
        <w:rPr>
          <w:rFonts w:ascii="Constantia" w:hAnsi="Constantia" w:cs="Times New Roman"/>
        </w:rPr>
        <w:t>Comment être sûre que l’utilisateur est authentifié lors de la visite du site web ?</w:t>
      </w:r>
    </w:p>
    <w:p w14:paraId="18EDFE6B" w14:textId="77777777" w:rsidR="000C20AC" w:rsidRPr="00064974" w:rsidRDefault="000C20AC" w:rsidP="00165F93">
      <w:pPr>
        <w:pStyle w:val="ListParagraph"/>
        <w:spacing w:line="240" w:lineRule="auto"/>
        <w:rPr>
          <w:rFonts w:ascii="Constantia" w:hAnsi="Constantia" w:cs="Times New Roman"/>
        </w:rPr>
      </w:pPr>
    </w:p>
    <w:p w14:paraId="7D4616A6" w14:textId="77777777" w:rsidR="000C20AC" w:rsidRPr="00064974" w:rsidRDefault="0014590F" w:rsidP="00165F93">
      <w:pPr>
        <w:pStyle w:val="ListParagraph"/>
        <w:numPr>
          <w:ilvl w:val="0"/>
          <w:numId w:val="17"/>
        </w:numPr>
        <w:spacing w:line="240" w:lineRule="auto"/>
        <w:rPr>
          <w:rFonts w:ascii="Constantia" w:hAnsi="Constantia" w:cs="Times New Roman"/>
        </w:rPr>
      </w:pPr>
      <w:r w:rsidRPr="00064974">
        <w:rPr>
          <w:rFonts w:ascii="Constantia" w:hAnsi="Constantia" w:cs="Times New Roman"/>
        </w:rPr>
        <w:t>Comment diriger les diverses requêtes demandées</w:t>
      </w:r>
      <w:r w:rsidRPr="00064974">
        <w:rPr>
          <w:rFonts w:ascii="Constantia" w:hAnsi="Constantia" w:cs="Times New Roman"/>
          <w:lang w:eastAsia="ja-JP"/>
        </w:rPr>
        <w:t xml:space="preserve"> par le site web ?</w:t>
      </w:r>
    </w:p>
    <w:p w14:paraId="04DFDEF6" w14:textId="77777777" w:rsidR="00D97E97" w:rsidRPr="00064974" w:rsidRDefault="00D97E97" w:rsidP="00165F93">
      <w:pPr>
        <w:spacing w:line="240" w:lineRule="auto"/>
        <w:rPr>
          <w:rFonts w:ascii="Constantia" w:hAnsi="Constantia" w:cs="Times New Roman"/>
        </w:rPr>
      </w:pPr>
    </w:p>
    <w:p w14:paraId="1B793233" w14:textId="77777777" w:rsidR="00D97E97" w:rsidRPr="00064974" w:rsidRDefault="00D97E97" w:rsidP="00165F93">
      <w:pPr>
        <w:pStyle w:val="Heading1"/>
        <w:spacing w:line="240" w:lineRule="auto"/>
        <w:rPr>
          <w:rFonts w:ascii="Constantia" w:hAnsi="Constantia"/>
        </w:rPr>
      </w:pPr>
      <w:r w:rsidRPr="00064974">
        <w:rPr>
          <w:rFonts w:ascii="Constantia" w:hAnsi="Constantia"/>
        </w:rPr>
        <w:t>Solution</w:t>
      </w:r>
      <w:r w:rsidR="007060EC" w:rsidRPr="00064974">
        <w:rPr>
          <w:rFonts w:ascii="Constantia" w:hAnsi="Constantia"/>
        </w:rPr>
        <w:t>s</w:t>
      </w:r>
    </w:p>
    <w:p w14:paraId="13879629" w14:textId="77777777" w:rsidR="00D97E97" w:rsidRPr="00064974" w:rsidRDefault="00D97E97" w:rsidP="00165F93">
      <w:pPr>
        <w:spacing w:line="240" w:lineRule="auto"/>
        <w:rPr>
          <w:rFonts w:ascii="Constantia" w:hAnsi="Constantia" w:cs="Times New Roman"/>
        </w:rPr>
      </w:pPr>
      <w:r w:rsidRPr="00064974">
        <w:rPr>
          <w:rFonts w:ascii="Constantia" w:hAnsi="Constantia" w:cs="Times New Roman"/>
        </w:rPr>
        <w:t xml:space="preserve">L’utilisation des patrons de conceptions </w:t>
      </w:r>
      <w:r w:rsidR="007060EC" w:rsidRPr="00064974">
        <w:rPr>
          <w:rFonts w:ascii="Constantia" w:hAnsi="Constantia" w:cs="Times New Roman"/>
        </w:rPr>
        <w:t>offre une solution approprier à ces problèmes</w:t>
      </w:r>
    </w:p>
    <w:p w14:paraId="53986F3F" w14:textId="533B83A3" w:rsidR="007060EC" w:rsidRPr="00064974" w:rsidRDefault="007060EC" w:rsidP="00165F93">
      <w:pPr>
        <w:pStyle w:val="ListParagraph"/>
        <w:numPr>
          <w:ilvl w:val="0"/>
          <w:numId w:val="18"/>
        </w:numPr>
        <w:spacing w:line="240" w:lineRule="auto"/>
        <w:rPr>
          <w:rFonts w:ascii="Constantia" w:hAnsi="Constantia" w:cs="Times New Roman"/>
        </w:rPr>
      </w:pPr>
      <w:r w:rsidRPr="00064974">
        <w:rPr>
          <w:rFonts w:ascii="Constantia" w:hAnsi="Constantia" w:cs="Times New Roman"/>
        </w:rPr>
        <w:t xml:space="preserve">Le concept </w:t>
      </w:r>
      <w:r w:rsidR="005F5D66" w:rsidRPr="00064974">
        <w:rPr>
          <w:rFonts w:ascii="Constantia" w:hAnsi="Constantia" w:cs="Times New Roman"/>
          <w:b/>
          <w:bCs/>
        </w:rPr>
        <w:t>MVC</w:t>
      </w:r>
      <w:r w:rsidR="005F5D66" w:rsidRPr="00064974">
        <w:rPr>
          <w:rFonts w:ascii="Constantia" w:hAnsi="Constantia" w:cs="Times New Roman"/>
        </w:rPr>
        <w:t xml:space="preserve"> (</w:t>
      </w:r>
      <w:r w:rsidRPr="00064974">
        <w:rPr>
          <w:rFonts w:ascii="Constantia" w:hAnsi="Constantia" w:cs="Times New Roman"/>
        </w:rPr>
        <w:t xml:space="preserve">modele-view-controlleur) permet de clairement distribuer les diverses fonctions que le code coté serveur nécessite. Pour cela, avec chaque </w:t>
      </w:r>
      <w:r w:rsidR="005F5D66" w:rsidRPr="00064974">
        <w:rPr>
          <w:rFonts w:ascii="Constantia" w:hAnsi="Constantia" w:cs="Times New Roman"/>
        </w:rPr>
        <w:t>entité demandée</w:t>
      </w:r>
      <w:r w:rsidRPr="00064974">
        <w:rPr>
          <w:rFonts w:ascii="Constantia" w:hAnsi="Constantia" w:cs="Times New Roman"/>
        </w:rPr>
        <w:t xml:space="preserve"> pour l’application, un folder est </w:t>
      </w:r>
      <w:r w:rsidR="005F5D66" w:rsidRPr="00064974">
        <w:rPr>
          <w:rFonts w:ascii="Constantia" w:hAnsi="Constantia" w:cs="Times New Roman"/>
        </w:rPr>
        <w:t>attribué</w:t>
      </w:r>
      <w:r w:rsidRPr="00064974">
        <w:rPr>
          <w:rFonts w:ascii="Constantia" w:hAnsi="Constantia" w:cs="Times New Roman"/>
        </w:rPr>
        <w:t xml:space="preserve"> possédant le modèle de nos entité (schema) et un contrôleur qui gère nos différentes fonctions. La partie view est géré par le front-end et cela à partir de l’interface offerte</w:t>
      </w:r>
      <w:r w:rsidR="003631D1" w:rsidRPr="00064974">
        <w:rPr>
          <w:rFonts w:ascii="Constantia" w:hAnsi="Constantia" w:cs="Times New Roman"/>
        </w:rPr>
        <w:t>.</w:t>
      </w:r>
    </w:p>
    <w:p w14:paraId="19F0A140" w14:textId="77777777" w:rsidR="007060EC" w:rsidRPr="00064974" w:rsidRDefault="007060EC" w:rsidP="00165F93">
      <w:pPr>
        <w:spacing w:line="240" w:lineRule="auto"/>
        <w:rPr>
          <w:rFonts w:ascii="Constantia" w:hAnsi="Constantia" w:cs="Times New Roman"/>
        </w:rPr>
      </w:pPr>
    </w:p>
    <w:p w14:paraId="3F66D42A" w14:textId="77777777" w:rsidR="007060EC" w:rsidRPr="00064974" w:rsidRDefault="007060EC" w:rsidP="00165F93">
      <w:pPr>
        <w:pStyle w:val="ListParagraph"/>
        <w:numPr>
          <w:ilvl w:val="0"/>
          <w:numId w:val="18"/>
        </w:numPr>
        <w:spacing w:line="240" w:lineRule="auto"/>
        <w:rPr>
          <w:rFonts w:ascii="Constantia" w:hAnsi="Constantia" w:cs="Times New Roman"/>
        </w:rPr>
      </w:pPr>
      <w:r w:rsidRPr="00064974">
        <w:rPr>
          <w:rFonts w:ascii="Constantia" w:hAnsi="Constantia" w:cs="Times New Roman"/>
        </w:rPr>
        <w:t>Le concept ‘</w:t>
      </w:r>
      <w:r w:rsidRPr="00064974">
        <w:rPr>
          <w:rFonts w:ascii="Constantia" w:hAnsi="Constantia" w:cs="Times New Roman"/>
          <w:b/>
          <w:bCs/>
        </w:rPr>
        <w:t>Command’</w:t>
      </w:r>
      <w:r w:rsidRPr="00064974">
        <w:rPr>
          <w:rFonts w:ascii="Constantia" w:hAnsi="Constantia" w:cs="Times New Roman"/>
        </w:rPr>
        <w:t>. Ce concept aide à visualiser les différents services que l’application nécessite</w:t>
      </w:r>
      <w:r w:rsidR="003631D1" w:rsidRPr="00064974">
        <w:rPr>
          <w:rFonts w:ascii="Constantia" w:hAnsi="Constantia" w:cs="Times New Roman"/>
        </w:rPr>
        <w:t>. Un fichier ‘services.js’ contient les commandes des différentes fonctionnalités de l’application. Ces commandes sont ensuite appelées par le contrôleur d’une façon claire et méthodique. Ainsi, un même service peut être appeler plusieurs fois sans répéter le code et peut être dynamiquement modifier à partir des différentes demandes du site.</w:t>
      </w:r>
    </w:p>
    <w:p w14:paraId="66E626C6" w14:textId="77777777" w:rsidR="000C20AC" w:rsidRPr="00064974" w:rsidRDefault="000C20AC" w:rsidP="00165F93">
      <w:pPr>
        <w:pStyle w:val="ListParagraph"/>
        <w:spacing w:line="240" w:lineRule="auto"/>
        <w:rPr>
          <w:rFonts w:ascii="Constantia" w:hAnsi="Constantia" w:cs="Times New Roman"/>
        </w:rPr>
      </w:pPr>
    </w:p>
    <w:p w14:paraId="266A59C4" w14:textId="77777777" w:rsidR="000C20AC" w:rsidRPr="00064974" w:rsidRDefault="000C20AC" w:rsidP="00165F93">
      <w:pPr>
        <w:pStyle w:val="ListParagraph"/>
        <w:numPr>
          <w:ilvl w:val="0"/>
          <w:numId w:val="18"/>
        </w:numPr>
        <w:spacing w:line="240" w:lineRule="auto"/>
        <w:rPr>
          <w:rFonts w:ascii="Constantia" w:hAnsi="Constantia" w:cs="Times New Roman"/>
        </w:rPr>
      </w:pPr>
      <w:r w:rsidRPr="00064974">
        <w:rPr>
          <w:rFonts w:ascii="Constantia" w:hAnsi="Constantia" w:cs="Times New Roman"/>
        </w:rPr>
        <w:t xml:space="preserve">Grace au </w:t>
      </w:r>
      <w:r w:rsidR="0014590F" w:rsidRPr="00064974">
        <w:rPr>
          <w:rFonts w:ascii="Constantia" w:hAnsi="Constantia" w:cs="Times New Roman"/>
          <w:b/>
          <w:bCs/>
        </w:rPr>
        <w:t>M</w:t>
      </w:r>
      <w:r w:rsidRPr="00064974">
        <w:rPr>
          <w:rFonts w:ascii="Constantia" w:hAnsi="Constantia" w:cs="Times New Roman"/>
          <w:b/>
          <w:bCs/>
        </w:rPr>
        <w:t>iddleware</w:t>
      </w:r>
      <w:r w:rsidRPr="00064974">
        <w:rPr>
          <w:rFonts w:ascii="Constantia" w:hAnsi="Constantia" w:cs="Times New Roman"/>
        </w:rPr>
        <w:t xml:space="preserve"> </w:t>
      </w:r>
      <w:r w:rsidR="0014590F" w:rsidRPr="00064974">
        <w:rPr>
          <w:rFonts w:ascii="Constantia" w:hAnsi="Constantia" w:cs="Times New Roman"/>
        </w:rPr>
        <w:t>concept</w:t>
      </w:r>
      <w:r w:rsidRPr="00064974">
        <w:rPr>
          <w:rFonts w:ascii="Constantia" w:hAnsi="Constantia" w:cs="Times New Roman"/>
        </w:rPr>
        <w:t xml:space="preserve"> ! </w:t>
      </w:r>
      <w:r w:rsidR="0014590F" w:rsidRPr="00064974">
        <w:rPr>
          <w:rFonts w:ascii="Constantia" w:hAnsi="Constantia" w:cs="Times New Roman"/>
        </w:rPr>
        <w:t xml:space="preserve">Pour vérifier le JSON Web Token, et être sûre que tous mes APIs utilise soit sous effet de l’authentification, j’ai créé un middleware </w:t>
      </w:r>
      <w:r w:rsidR="0014590F" w:rsidRPr="00064974">
        <w:rPr>
          <w:rFonts w:ascii="Constantia" w:hAnsi="Constantia" w:cs="Times New Roman"/>
        </w:rPr>
        <w:lastRenderedPageBreak/>
        <w:t>‘is-auth.js’ qui pourra être appeler à chaque appel API et vérifier que l’utilisateur a bien été authentifié.</w:t>
      </w:r>
    </w:p>
    <w:p w14:paraId="590273E4" w14:textId="77777777" w:rsidR="0014590F" w:rsidRPr="00064974" w:rsidRDefault="0014590F" w:rsidP="00165F93">
      <w:pPr>
        <w:pStyle w:val="ListParagraph"/>
        <w:spacing w:line="240" w:lineRule="auto"/>
        <w:rPr>
          <w:rFonts w:ascii="Constantia" w:hAnsi="Constantia" w:cs="Times New Roman"/>
        </w:rPr>
      </w:pPr>
    </w:p>
    <w:p w14:paraId="4E24DACD" w14:textId="77777777" w:rsidR="0014590F" w:rsidRPr="00064974" w:rsidRDefault="000B5F04" w:rsidP="00165F93">
      <w:pPr>
        <w:pStyle w:val="ListParagraph"/>
        <w:numPr>
          <w:ilvl w:val="0"/>
          <w:numId w:val="18"/>
        </w:numPr>
        <w:spacing w:line="240" w:lineRule="auto"/>
        <w:rPr>
          <w:rFonts w:ascii="Constantia" w:hAnsi="Constantia" w:cs="Times New Roman"/>
        </w:rPr>
      </w:pPr>
      <w:r w:rsidRPr="00064974">
        <w:rPr>
          <w:rFonts w:ascii="Constantia" w:hAnsi="Constantia" w:cs="Times New Roman"/>
        </w:rPr>
        <w:t xml:space="preserve">Grace au concept </w:t>
      </w:r>
      <w:r w:rsidRPr="00064974">
        <w:rPr>
          <w:rFonts w:ascii="Constantia" w:hAnsi="Constantia" w:cs="Times New Roman"/>
          <w:b/>
          <w:bCs/>
        </w:rPr>
        <w:t xml:space="preserve">Proxy. </w:t>
      </w:r>
      <w:r w:rsidRPr="00064974">
        <w:rPr>
          <w:rFonts w:ascii="Constantia" w:hAnsi="Constantia" w:cs="Times New Roman"/>
        </w:rPr>
        <w:t xml:space="preserve">En implémentent un ‘router.js’ fichier dans chaque folder, chaque requête est </w:t>
      </w:r>
      <w:r w:rsidR="008A1A7D" w:rsidRPr="00064974">
        <w:rPr>
          <w:rFonts w:ascii="Constantia" w:hAnsi="Constantia" w:cs="Times New Roman"/>
        </w:rPr>
        <w:t>traitée</w:t>
      </w:r>
      <w:r w:rsidRPr="00064974">
        <w:rPr>
          <w:rFonts w:ascii="Constantia" w:hAnsi="Constantia" w:cs="Times New Roman"/>
        </w:rPr>
        <w:t xml:space="preserve"> différemment, (par un contrôleur diffèrent) et cela dépend du la requête demander par le front-end.</w:t>
      </w:r>
    </w:p>
    <w:sectPr w:rsidR="0014590F" w:rsidRPr="00064974">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E1B2EC" w14:textId="77777777" w:rsidR="00275395" w:rsidRDefault="00275395" w:rsidP="00C6554A">
      <w:pPr>
        <w:spacing w:before="0" w:after="0" w:line="240" w:lineRule="auto"/>
      </w:pPr>
      <w:r>
        <w:separator/>
      </w:r>
    </w:p>
  </w:endnote>
  <w:endnote w:type="continuationSeparator" w:id="0">
    <w:p w14:paraId="72F4A9AC" w14:textId="77777777" w:rsidR="00275395" w:rsidRDefault="00275395"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46D3F3" w14:textId="77777777" w:rsidR="002163EE" w:rsidRDefault="00ED7C44">
    <w:pPr>
      <w:pStyle w:val="Footer"/>
    </w:pPr>
    <w:r>
      <w:t xml:space="preserve">Page </w:t>
    </w:r>
    <w:r>
      <w:fldChar w:fldCharType="begin"/>
    </w:r>
    <w:r>
      <w:instrText xml:space="preserve"> PAGE  \* Arabic  \* MERGEFORMAT </w:instrText>
    </w:r>
    <w:r>
      <w:fldChar w:fldCharType="separate"/>
    </w:r>
    <w:r w:rsidR="008A1A7D">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04D4F9" w14:textId="77777777" w:rsidR="00275395" w:rsidRDefault="00275395" w:rsidP="00C6554A">
      <w:pPr>
        <w:spacing w:before="0" w:after="0" w:line="240" w:lineRule="auto"/>
      </w:pPr>
      <w:r>
        <w:separator/>
      </w:r>
    </w:p>
  </w:footnote>
  <w:footnote w:type="continuationSeparator" w:id="0">
    <w:p w14:paraId="5E9F36FA" w14:textId="77777777" w:rsidR="00275395" w:rsidRDefault="00275395"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E9C91F2"/>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11D4044"/>
    <w:multiLevelType w:val="hybridMultilevel"/>
    <w:tmpl w:val="8C3C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7E31F0"/>
    <w:multiLevelType w:val="hybridMultilevel"/>
    <w:tmpl w:val="3A7CF7C6"/>
    <w:lvl w:ilvl="0" w:tplc="04090001">
      <w:start w:val="1"/>
      <w:numFmt w:val="bullet"/>
      <w:lvlText w:val=""/>
      <w:lvlJc w:val="left"/>
      <w:pPr>
        <w:ind w:left="781" w:hanging="360"/>
      </w:pPr>
      <w:rPr>
        <w:rFonts w:ascii="Symbol" w:hAnsi="Symbol" w:hint="default"/>
      </w:rPr>
    </w:lvl>
    <w:lvl w:ilvl="1" w:tplc="04090003" w:tentative="1">
      <w:start w:val="1"/>
      <w:numFmt w:val="bullet"/>
      <w:lvlText w:val="o"/>
      <w:lvlJc w:val="left"/>
      <w:pPr>
        <w:ind w:left="1501" w:hanging="360"/>
      </w:pPr>
      <w:rPr>
        <w:rFonts w:ascii="Courier New" w:hAnsi="Courier New" w:cs="Courier New" w:hint="default"/>
      </w:rPr>
    </w:lvl>
    <w:lvl w:ilvl="2" w:tplc="04090005" w:tentative="1">
      <w:start w:val="1"/>
      <w:numFmt w:val="bullet"/>
      <w:lvlText w:val=""/>
      <w:lvlJc w:val="left"/>
      <w:pPr>
        <w:ind w:left="2221" w:hanging="360"/>
      </w:pPr>
      <w:rPr>
        <w:rFonts w:ascii="Wingdings" w:hAnsi="Wingdings" w:hint="default"/>
      </w:rPr>
    </w:lvl>
    <w:lvl w:ilvl="3" w:tplc="04090001" w:tentative="1">
      <w:start w:val="1"/>
      <w:numFmt w:val="bullet"/>
      <w:lvlText w:val=""/>
      <w:lvlJc w:val="left"/>
      <w:pPr>
        <w:ind w:left="2941" w:hanging="360"/>
      </w:pPr>
      <w:rPr>
        <w:rFonts w:ascii="Symbol" w:hAnsi="Symbol" w:hint="default"/>
      </w:rPr>
    </w:lvl>
    <w:lvl w:ilvl="4" w:tplc="04090003" w:tentative="1">
      <w:start w:val="1"/>
      <w:numFmt w:val="bullet"/>
      <w:lvlText w:val="o"/>
      <w:lvlJc w:val="left"/>
      <w:pPr>
        <w:ind w:left="3661" w:hanging="360"/>
      </w:pPr>
      <w:rPr>
        <w:rFonts w:ascii="Courier New" w:hAnsi="Courier New" w:cs="Courier New" w:hint="default"/>
      </w:rPr>
    </w:lvl>
    <w:lvl w:ilvl="5" w:tplc="04090005" w:tentative="1">
      <w:start w:val="1"/>
      <w:numFmt w:val="bullet"/>
      <w:lvlText w:val=""/>
      <w:lvlJc w:val="left"/>
      <w:pPr>
        <w:ind w:left="4381" w:hanging="360"/>
      </w:pPr>
      <w:rPr>
        <w:rFonts w:ascii="Wingdings" w:hAnsi="Wingdings" w:hint="default"/>
      </w:rPr>
    </w:lvl>
    <w:lvl w:ilvl="6" w:tplc="04090001" w:tentative="1">
      <w:start w:val="1"/>
      <w:numFmt w:val="bullet"/>
      <w:lvlText w:val=""/>
      <w:lvlJc w:val="left"/>
      <w:pPr>
        <w:ind w:left="5101" w:hanging="360"/>
      </w:pPr>
      <w:rPr>
        <w:rFonts w:ascii="Symbol" w:hAnsi="Symbol" w:hint="default"/>
      </w:rPr>
    </w:lvl>
    <w:lvl w:ilvl="7" w:tplc="04090003" w:tentative="1">
      <w:start w:val="1"/>
      <w:numFmt w:val="bullet"/>
      <w:lvlText w:val="o"/>
      <w:lvlJc w:val="left"/>
      <w:pPr>
        <w:ind w:left="5821" w:hanging="360"/>
      </w:pPr>
      <w:rPr>
        <w:rFonts w:ascii="Courier New" w:hAnsi="Courier New" w:cs="Courier New" w:hint="default"/>
      </w:rPr>
    </w:lvl>
    <w:lvl w:ilvl="8" w:tplc="04090005" w:tentative="1">
      <w:start w:val="1"/>
      <w:numFmt w:val="bullet"/>
      <w:lvlText w:val=""/>
      <w:lvlJc w:val="left"/>
      <w:pPr>
        <w:ind w:left="6541" w:hanging="360"/>
      </w:pPr>
      <w:rPr>
        <w:rFonts w:ascii="Wingdings" w:hAnsi="Wingdings" w:hint="default"/>
      </w:rPr>
    </w:lvl>
  </w:abstractNum>
  <w:abstractNum w:abstractNumId="14"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C276AF9"/>
    <w:multiLevelType w:val="hybridMultilevel"/>
    <w:tmpl w:val="E9F2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4"/>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5"/>
  </w:num>
  <w:num w:numId="17">
    <w:abstractNumId w:val="13"/>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9"/>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3860"/>
    <w:rsid w:val="00064974"/>
    <w:rsid w:val="000961D6"/>
    <w:rsid w:val="000B5F04"/>
    <w:rsid w:val="000C20AC"/>
    <w:rsid w:val="000E3605"/>
    <w:rsid w:val="0014590F"/>
    <w:rsid w:val="00165F93"/>
    <w:rsid w:val="002554CD"/>
    <w:rsid w:val="00275395"/>
    <w:rsid w:val="00293B83"/>
    <w:rsid w:val="002B4294"/>
    <w:rsid w:val="00333D0D"/>
    <w:rsid w:val="003631D1"/>
    <w:rsid w:val="00413860"/>
    <w:rsid w:val="0043089B"/>
    <w:rsid w:val="004C049F"/>
    <w:rsid w:val="005000E2"/>
    <w:rsid w:val="005F5D66"/>
    <w:rsid w:val="00617636"/>
    <w:rsid w:val="006A3CE7"/>
    <w:rsid w:val="007060EC"/>
    <w:rsid w:val="0083490B"/>
    <w:rsid w:val="008A1A7D"/>
    <w:rsid w:val="009167FE"/>
    <w:rsid w:val="009A50B7"/>
    <w:rsid w:val="00A114B7"/>
    <w:rsid w:val="00A54A2D"/>
    <w:rsid w:val="00C6554A"/>
    <w:rsid w:val="00D97E97"/>
    <w:rsid w:val="00DC0010"/>
    <w:rsid w:val="00ED7C44"/>
    <w:rsid w:val="00FD7D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50716F"/>
  <w15:chartTrackingRefBased/>
  <w15:docId w15:val="{7FF93394-32FC-4BB8-8F05-3404E20BF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MS Mincho"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B7"/>
    <w:rPr>
      <w:lang w:val="fr-FR"/>
    </w:rPr>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916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791799">
      <w:bodyDiv w:val="1"/>
      <w:marLeft w:val="0"/>
      <w:marRight w:val="0"/>
      <w:marTop w:val="0"/>
      <w:marBottom w:val="0"/>
      <w:divBdr>
        <w:top w:val="none" w:sz="0" w:space="0" w:color="auto"/>
        <w:left w:val="none" w:sz="0" w:space="0" w:color="auto"/>
        <w:bottom w:val="none" w:sz="0" w:space="0" w:color="auto"/>
        <w:right w:val="none" w:sz="0" w:space="0" w:color="auto"/>
      </w:divBdr>
    </w:div>
    <w:div w:id="1272778878">
      <w:bodyDiv w:val="1"/>
      <w:marLeft w:val="0"/>
      <w:marRight w:val="0"/>
      <w:marTop w:val="0"/>
      <w:marBottom w:val="0"/>
      <w:divBdr>
        <w:top w:val="none" w:sz="0" w:space="0" w:color="auto"/>
        <w:left w:val="none" w:sz="0" w:space="0" w:color="auto"/>
        <w:bottom w:val="none" w:sz="0" w:space="0" w:color="auto"/>
        <w:right w:val="none" w:sz="0" w:space="0" w:color="auto"/>
      </w:divBdr>
    </w:div>
    <w:div w:id="1583027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C:\Users\user\AppData\Roaming\Microsoft\Templates\Student report with photo.dotx</Template>
  <TotalTime>144</TotalTime>
  <Pages>7</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Lama Key</cp:lastModifiedBy>
  <cp:revision>8</cp:revision>
  <dcterms:created xsi:type="dcterms:W3CDTF">2021-08-16T17:17:00Z</dcterms:created>
  <dcterms:modified xsi:type="dcterms:W3CDTF">2021-08-23T20:51:00Z</dcterms:modified>
</cp:coreProperties>
</file>